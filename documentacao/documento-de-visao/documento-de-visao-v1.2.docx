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8C1CB" w14:textId="77777777" w:rsidR="00853C87" w:rsidRDefault="00853C87" w:rsidP="00285D5D">
      <w:pPr>
        <w:pStyle w:val="NormalWeb"/>
        <w:spacing w:before="0" w:after="30" w:line="360" w:lineRule="auto"/>
        <w:jc w:val="both"/>
        <w:rPr>
          <w:rFonts w:cs="Arial"/>
        </w:rPr>
      </w:pPr>
    </w:p>
    <w:p w14:paraId="581F4D01" w14:textId="77777777" w:rsidR="00853C87" w:rsidRDefault="00853C87" w:rsidP="00285D5D">
      <w:pPr>
        <w:pStyle w:val="Ttulo"/>
        <w:spacing w:line="360" w:lineRule="auto"/>
        <w:jc w:val="both"/>
        <w:rPr>
          <w:rFonts w:cs="Arial"/>
        </w:rPr>
      </w:pPr>
    </w:p>
    <w:p w14:paraId="43DA0B69" w14:textId="77777777" w:rsidR="00853C87" w:rsidRDefault="00853C87" w:rsidP="00285D5D">
      <w:pPr>
        <w:pStyle w:val="Ttulo"/>
        <w:spacing w:line="360" w:lineRule="auto"/>
        <w:jc w:val="both"/>
        <w:rPr>
          <w:rFonts w:cs="Arial"/>
        </w:rPr>
      </w:pPr>
    </w:p>
    <w:p w14:paraId="1EF49223" w14:textId="77777777" w:rsidR="00853C87" w:rsidRDefault="00853C87" w:rsidP="00285D5D">
      <w:pPr>
        <w:pStyle w:val="Ttulo"/>
        <w:spacing w:line="360" w:lineRule="auto"/>
        <w:jc w:val="both"/>
        <w:rPr>
          <w:rFonts w:cs="Arial"/>
        </w:rPr>
      </w:pPr>
    </w:p>
    <w:p w14:paraId="27971E23" w14:textId="77777777" w:rsidR="00853C87" w:rsidRDefault="00853C87" w:rsidP="00285D5D">
      <w:pPr>
        <w:pStyle w:val="Ttulo"/>
        <w:spacing w:line="360" w:lineRule="auto"/>
        <w:jc w:val="both"/>
        <w:rPr>
          <w:rFonts w:cs="Arial"/>
        </w:rPr>
      </w:pPr>
    </w:p>
    <w:p w14:paraId="6B6BDAE3" w14:textId="77777777" w:rsidR="00853C87" w:rsidRDefault="00853C87" w:rsidP="00285D5D">
      <w:pPr>
        <w:pStyle w:val="Ttulo"/>
        <w:spacing w:line="360" w:lineRule="auto"/>
        <w:jc w:val="both"/>
        <w:rPr>
          <w:rFonts w:cs="Arial"/>
        </w:rPr>
      </w:pPr>
    </w:p>
    <w:p w14:paraId="23B91CD2" w14:textId="77777777" w:rsidR="00853C87" w:rsidRDefault="00853C87" w:rsidP="00285D5D">
      <w:pPr>
        <w:pStyle w:val="Ttulo"/>
        <w:spacing w:line="360" w:lineRule="auto"/>
        <w:jc w:val="both"/>
        <w:rPr>
          <w:rFonts w:cs="Arial"/>
        </w:rPr>
      </w:pPr>
    </w:p>
    <w:p w14:paraId="0F935C90" w14:textId="77777777" w:rsidR="00853C87" w:rsidRDefault="00853C87" w:rsidP="00285D5D">
      <w:pPr>
        <w:pStyle w:val="Ttulo"/>
        <w:spacing w:line="360" w:lineRule="auto"/>
        <w:jc w:val="both"/>
        <w:rPr>
          <w:rFonts w:cs="Arial"/>
        </w:rPr>
      </w:pPr>
    </w:p>
    <w:p w14:paraId="2352C39A" w14:textId="77777777" w:rsidR="00853C87" w:rsidRDefault="00853C87" w:rsidP="00285D5D">
      <w:pPr>
        <w:pStyle w:val="Ttulo"/>
        <w:spacing w:line="360" w:lineRule="auto"/>
        <w:jc w:val="both"/>
        <w:rPr>
          <w:rFonts w:cs="Arial"/>
        </w:rPr>
      </w:pPr>
    </w:p>
    <w:p w14:paraId="3926A2C5" w14:textId="77777777" w:rsidR="00853C87" w:rsidRDefault="00853C87" w:rsidP="00285D5D">
      <w:pPr>
        <w:pStyle w:val="Ttulo"/>
        <w:spacing w:line="360" w:lineRule="auto"/>
        <w:jc w:val="both"/>
        <w:rPr>
          <w:rFonts w:cs="Arial"/>
        </w:rPr>
      </w:pPr>
    </w:p>
    <w:p w14:paraId="1A3F1F68" w14:textId="77777777" w:rsidR="00853C87" w:rsidRDefault="0078467E" w:rsidP="00285D5D">
      <w:pPr>
        <w:pStyle w:val="Ttulo"/>
        <w:spacing w:line="360" w:lineRule="auto"/>
        <w:jc w:val="both"/>
        <w:rPr>
          <w:rFonts w:cs="Arial"/>
        </w:rPr>
      </w:pPr>
      <w:r>
        <w:rPr>
          <w:rFonts w:cs="Arial"/>
        </w:rPr>
        <w:t>ESSIS</w:t>
      </w:r>
      <w:r w:rsidR="00853C87">
        <w:rPr>
          <w:rFonts w:cs="Arial"/>
        </w:rPr>
        <w:t xml:space="preserve"> </w:t>
      </w:r>
      <w:r w:rsidR="00BF1B73">
        <w:rPr>
          <w:rFonts w:cs="Arial"/>
        </w:rPr>
        <w:t>–</w:t>
      </w:r>
      <w:r w:rsidR="00853C87">
        <w:rPr>
          <w:rFonts w:cs="Arial"/>
        </w:rPr>
        <w:t xml:space="preserve"> </w:t>
      </w:r>
      <w:r w:rsidR="00BF1B73">
        <w:rPr>
          <w:rFonts w:cs="Arial"/>
        </w:rPr>
        <w:t xml:space="preserve">Sistema </w:t>
      </w:r>
      <w:r>
        <w:rPr>
          <w:rFonts w:cs="Arial"/>
        </w:rPr>
        <w:t>Estavos</w:t>
      </w:r>
    </w:p>
    <w:p w14:paraId="02A4A955" w14:textId="77777777" w:rsidR="00853C87" w:rsidRDefault="00853C87" w:rsidP="00285D5D">
      <w:pPr>
        <w:spacing w:line="360" w:lineRule="auto"/>
        <w:jc w:val="both"/>
      </w:pPr>
    </w:p>
    <w:p w14:paraId="0200DF79" w14:textId="77777777" w:rsidR="00853C87" w:rsidRDefault="00853C87" w:rsidP="00285D5D">
      <w:pPr>
        <w:pStyle w:val="Ttulo"/>
        <w:spacing w:line="360" w:lineRule="auto"/>
        <w:jc w:val="both"/>
        <w:rPr>
          <w:rFonts w:cs="Arial"/>
        </w:rPr>
      </w:pPr>
      <w:r>
        <w:rPr>
          <w:rFonts w:cs="Arial"/>
        </w:rPr>
        <w:t>Documento de Visão</w:t>
      </w:r>
    </w:p>
    <w:p w14:paraId="7689E445" w14:textId="77777777" w:rsidR="00853C87" w:rsidRDefault="00853C87" w:rsidP="00285D5D">
      <w:pPr>
        <w:spacing w:line="360" w:lineRule="auto"/>
        <w:jc w:val="both"/>
      </w:pPr>
    </w:p>
    <w:p w14:paraId="23072E90" w14:textId="22D79348" w:rsidR="00853C87" w:rsidRDefault="00853C87" w:rsidP="00285D5D">
      <w:pPr>
        <w:pStyle w:val="Ttulo"/>
        <w:spacing w:line="36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Versão </w:t>
      </w:r>
      <w:r w:rsidR="003C5894">
        <w:rPr>
          <w:rFonts w:cs="Arial"/>
          <w:sz w:val="32"/>
          <w:szCs w:val="32"/>
        </w:rPr>
        <w:t>1.2</w:t>
      </w:r>
    </w:p>
    <w:p w14:paraId="6592141D" w14:textId="77777777" w:rsidR="00853C87" w:rsidRDefault="00853C87" w:rsidP="00285D5D">
      <w:pPr>
        <w:pStyle w:val="infoblue"/>
        <w:spacing w:line="360" w:lineRule="auto"/>
        <w:jc w:val="both"/>
        <w:rPr>
          <w:rFonts w:cs="Arial"/>
        </w:rPr>
      </w:pPr>
      <w:r>
        <w:rPr>
          <w:rFonts w:cs="Arial"/>
        </w:rPr>
        <w:t> </w:t>
      </w:r>
    </w:p>
    <w:p w14:paraId="301A9984" w14:textId="77777777" w:rsidR="00853C87" w:rsidRDefault="00853C87" w:rsidP="00285D5D">
      <w:pPr>
        <w:pStyle w:val="Ttulo"/>
        <w:spacing w:line="360" w:lineRule="auto"/>
        <w:jc w:val="both"/>
        <w:rPr>
          <w:rFonts w:cs="Arial"/>
        </w:rPr>
        <w:sectPr w:rsidR="00853C87">
          <w:headerReference w:type="default" r:id="rId9"/>
          <w:endnotePr>
            <w:numFmt w:val="decimal"/>
          </w:endnotePr>
          <w:pgSz w:w="11907" w:h="16840" w:code="9"/>
          <w:pgMar w:top="1417" w:right="1440" w:bottom="1417" w:left="1440" w:header="720" w:footer="720" w:gutter="0"/>
          <w:cols w:space="720"/>
        </w:sectPr>
      </w:pPr>
    </w:p>
    <w:p w14:paraId="078035E6" w14:textId="77777777" w:rsidR="00853C87" w:rsidRDefault="00853C87" w:rsidP="00285D5D">
      <w:pPr>
        <w:pStyle w:val="Ttulo"/>
        <w:spacing w:line="360" w:lineRule="auto"/>
        <w:jc w:val="both"/>
        <w:rPr>
          <w:rFonts w:cs="Arial"/>
        </w:rPr>
      </w:pPr>
      <w:r>
        <w:rPr>
          <w:rFonts w:cs="Arial"/>
        </w:rPr>
        <w:lastRenderedPageBreak/>
        <w:t>Histórico da Revisão</w:t>
      </w:r>
    </w:p>
    <w:p w14:paraId="5CA05CF8" w14:textId="77777777" w:rsidR="00853C87" w:rsidRDefault="00853C87" w:rsidP="00285D5D">
      <w:pPr>
        <w:spacing w:line="360" w:lineRule="auto"/>
        <w:jc w:val="both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3C87" w14:paraId="0A5B503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B7A93" w14:textId="77777777" w:rsidR="00853C87" w:rsidRDefault="00853C87" w:rsidP="00285D5D">
            <w:pPr>
              <w:pStyle w:val="tabletext0"/>
              <w:spacing w:line="360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2322" w14:textId="77777777" w:rsidR="00853C87" w:rsidRDefault="00853C87" w:rsidP="00285D5D">
            <w:pPr>
              <w:pStyle w:val="tabletext0"/>
              <w:spacing w:line="360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29F00" w14:textId="77777777" w:rsidR="00853C87" w:rsidRDefault="00853C87" w:rsidP="00285D5D">
            <w:pPr>
              <w:pStyle w:val="tabletext0"/>
              <w:spacing w:line="360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AA00F" w14:textId="77777777" w:rsidR="00853C87" w:rsidRDefault="00853C87" w:rsidP="00285D5D">
            <w:pPr>
              <w:pStyle w:val="tabletext0"/>
              <w:spacing w:line="360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Autor</w:t>
            </w:r>
          </w:p>
        </w:tc>
      </w:tr>
      <w:tr w:rsidR="00853C87" w14:paraId="24B0B9ED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135FB" w14:textId="77777777" w:rsidR="00853C87" w:rsidRDefault="0078467E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06/03</w:t>
            </w:r>
            <w:r w:rsidR="002F3630">
              <w:rPr>
                <w:sz w:val="22"/>
                <w:lang w:val="pt-BR"/>
              </w:rPr>
              <w:t>/20</w:t>
            </w:r>
            <w:r>
              <w:rPr>
                <w:sz w:val="22"/>
                <w:lang w:val="pt-BR"/>
              </w:rPr>
              <w:t>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0BC85" w14:textId="77777777" w:rsidR="00853C87" w:rsidRDefault="002F3630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082A" w14:textId="77777777" w:rsidR="00853C87" w:rsidRDefault="002F3630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28E4" w14:textId="77777777" w:rsidR="00853C87" w:rsidRDefault="0078467E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 Barbosa</w:t>
            </w:r>
          </w:p>
        </w:tc>
      </w:tr>
      <w:tr w:rsidR="00853C87" w14:paraId="5B3F560B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97FC2" w14:textId="77777777" w:rsidR="00853C87" w:rsidRDefault="00B71EF7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</w:t>
            </w:r>
            <w:r w:rsidR="0078467E">
              <w:rPr>
                <w:sz w:val="22"/>
                <w:lang w:val="pt-BR"/>
              </w:rPr>
              <w:t>/03/2013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F3F7" w14:textId="77777777" w:rsidR="00853C87" w:rsidRDefault="0078467E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</w:t>
            </w:r>
            <w:r w:rsidR="00B71EF7">
              <w:rPr>
                <w:sz w:val="22"/>
                <w:lang w:val="pt-BR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A374E" w14:textId="77777777" w:rsidR="00853C87" w:rsidRDefault="0078467E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Adequação do documento ao novo padrão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6675" w14:textId="77777777" w:rsidR="00853C87" w:rsidRDefault="0078467E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Rafael Maia</w:t>
            </w:r>
          </w:p>
        </w:tc>
      </w:tr>
      <w:tr w:rsidR="00910B46" w14:paraId="33B8E39D" w14:textId="77777777" w:rsidTr="004904F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6989" w14:textId="124FCC6B" w:rsidR="00910B46" w:rsidRDefault="00853C87" w:rsidP="004904FB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t> </w:t>
            </w:r>
            <w:r w:rsidR="00910B46">
              <w:rPr>
                <w:sz w:val="22"/>
                <w:lang w:val="pt-BR"/>
              </w:rPr>
              <w:t>0</w:t>
            </w:r>
            <w:r w:rsidR="00910B46">
              <w:rPr>
                <w:sz w:val="22"/>
                <w:lang w:val="pt-BR"/>
              </w:rPr>
              <w:t>3</w:t>
            </w:r>
            <w:r w:rsidR="00910B46">
              <w:rPr>
                <w:sz w:val="22"/>
                <w:lang w:val="pt-BR"/>
              </w:rPr>
              <w:t>/04</w:t>
            </w:r>
            <w:r w:rsidR="00910B46">
              <w:rPr>
                <w:sz w:val="22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6D49" w14:textId="37EC120A" w:rsidR="00910B46" w:rsidRDefault="00910B46" w:rsidP="004904FB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</w:t>
            </w:r>
            <w:r>
              <w:rPr>
                <w:sz w:val="22"/>
                <w:lang w:val="pt-BR"/>
              </w:rPr>
              <w:t>2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4C0F" w14:textId="63BC9A35" w:rsidR="00910B46" w:rsidRDefault="00910B46" w:rsidP="004904FB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Correções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C9A50" w14:textId="77777777" w:rsidR="00910B46" w:rsidRDefault="00910B46" w:rsidP="004904FB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Rafael Maia</w:t>
            </w:r>
          </w:p>
        </w:tc>
      </w:tr>
    </w:tbl>
    <w:p w14:paraId="27D4BF09" w14:textId="4EC2F85B" w:rsidR="00853C87" w:rsidRDefault="00853C87" w:rsidP="00285D5D">
      <w:pPr>
        <w:pStyle w:val="Corpodetexto"/>
        <w:spacing w:line="360" w:lineRule="auto"/>
        <w:jc w:val="both"/>
        <w:rPr>
          <w:rFonts w:cs="Arial"/>
        </w:rPr>
      </w:pPr>
    </w:p>
    <w:p w14:paraId="27B18A59" w14:textId="77777777" w:rsidR="00853C87" w:rsidRDefault="00853C87" w:rsidP="00285D5D">
      <w:pPr>
        <w:pStyle w:val="Ttulo"/>
        <w:spacing w:line="360" w:lineRule="auto"/>
        <w:jc w:val="both"/>
      </w:pPr>
      <w:bookmarkStart w:id="0" w:name="_GoBack"/>
      <w:bookmarkEnd w:id="0"/>
      <w:r>
        <w:rPr>
          <w:rFonts w:cs="Arial"/>
          <w:b w:val="0"/>
          <w:bCs w:val="0"/>
        </w:rPr>
        <w:br w:type="page"/>
      </w:r>
      <w:r>
        <w:lastRenderedPageBreak/>
        <w:t>Índice</w:t>
      </w:r>
    </w:p>
    <w:p w14:paraId="61153625" w14:textId="77777777" w:rsidR="003F2D4C" w:rsidRDefault="00853C87" w:rsidP="00285D5D">
      <w:pPr>
        <w:pStyle w:val="Sumrio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r>
        <w:rPr>
          <w:bCs w:val="0"/>
          <w:i/>
          <w:iCs/>
          <w:snapToGrid/>
          <w:szCs w:val="20"/>
          <w:lang w:eastAsia="pt-BR"/>
        </w:rPr>
        <w:fldChar w:fldCharType="begin"/>
      </w:r>
      <w:r>
        <w:rPr>
          <w:bCs w:val="0"/>
          <w:i/>
          <w:iCs/>
          <w:snapToGrid/>
          <w:szCs w:val="20"/>
          <w:lang w:eastAsia="pt-BR"/>
        </w:rPr>
        <w:instrText xml:space="preserve"> TOC \o \h \z </w:instrText>
      </w:r>
      <w:r>
        <w:rPr>
          <w:bCs w:val="0"/>
          <w:i/>
          <w:iCs/>
          <w:snapToGrid/>
          <w:szCs w:val="20"/>
          <w:lang w:eastAsia="pt-BR"/>
        </w:rPr>
        <w:fldChar w:fldCharType="separate"/>
      </w:r>
      <w:hyperlink w:anchor="_Toc125771362" w:history="1">
        <w:r w:rsidR="003F2D4C" w:rsidRPr="000410BB">
          <w:rPr>
            <w:rStyle w:val="Hyperlink"/>
          </w:rPr>
          <w:t>1.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Introdução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_Toc125771362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4</w:t>
        </w:r>
        <w:r w:rsidR="003F2D4C">
          <w:rPr>
            <w:webHidden/>
          </w:rPr>
          <w:fldChar w:fldCharType="end"/>
        </w:r>
      </w:hyperlink>
    </w:p>
    <w:p w14:paraId="05CB2407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63" w:history="1">
        <w:r w:rsidR="003F2D4C" w:rsidRPr="000410BB">
          <w:rPr>
            <w:rStyle w:val="Hyperlink"/>
          </w:rPr>
          <w:t>1.1.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Finalidade do documento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_Toc125771363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4</w:t>
        </w:r>
        <w:r w:rsidR="003F2D4C">
          <w:rPr>
            <w:webHidden/>
          </w:rPr>
          <w:fldChar w:fldCharType="end"/>
        </w:r>
      </w:hyperlink>
    </w:p>
    <w:p w14:paraId="5D31DA50" w14:textId="77777777" w:rsidR="003F2D4C" w:rsidRDefault="00E3478F" w:rsidP="00285D5D">
      <w:pPr>
        <w:pStyle w:val="Sumrio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64" w:history="1">
        <w:r w:rsidR="003F2D4C" w:rsidRPr="000410BB">
          <w:rPr>
            <w:rStyle w:val="Hyperlink"/>
          </w:rPr>
          <w:t>2.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  <w:rFonts w:cs="Arial"/>
          </w:rPr>
          <w:t>Finalidade do projeto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_Toc125771364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4</w:t>
        </w:r>
        <w:r w:rsidR="003F2D4C">
          <w:rPr>
            <w:webHidden/>
          </w:rPr>
          <w:fldChar w:fldCharType="end"/>
        </w:r>
      </w:hyperlink>
    </w:p>
    <w:p w14:paraId="5C910AA0" w14:textId="77777777" w:rsidR="003F2D4C" w:rsidRDefault="00E3478F" w:rsidP="00285D5D">
      <w:pPr>
        <w:pStyle w:val="Sumrio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65" w:history="1">
        <w:r w:rsidR="003F2D4C" w:rsidRPr="000410BB">
          <w:rPr>
            <w:rStyle w:val="Hyperlink"/>
          </w:rPr>
          <w:t>3.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  <w:rFonts w:cs="Arial"/>
          </w:rPr>
          <w:t>escrição dos Envolvidos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_Toc125771365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5</w:t>
        </w:r>
        <w:r w:rsidR="003F2D4C">
          <w:rPr>
            <w:webHidden/>
          </w:rPr>
          <w:fldChar w:fldCharType="end"/>
        </w:r>
      </w:hyperlink>
    </w:p>
    <w:p w14:paraId="4351749E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66" w:history="1">
        <w:r w:rsidR="003F2D4C" w:rsidRPr="000410BB">
          <w:rPr>
            <w:rStyle w:val="Hyperlink"/>
          </w:rPr>
          <w:t>3.1.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Envolvidos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_Toc125771366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5</w:t>
        </w:r>
        <w:r w:rsidR="003F2D4C">
          <w:rPr>
            <w:webHidden/>
          </w:rPr>
          <w:fldChar w:fldCharType="end"/>
        </w:r>
      </w:hyperlink>
    </w:p>
    <w:p w14:paraId="26F398BB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67" w:history="1">
        <w:r w:rsidR="003F2D4C" w:rsidRPr="000410BB">
          <w:rPr>
            <w:rStyle w:val="Hyperlink"/>
          </w:rPr>
          <w:t>3.2.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Público Alvo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_Toc125771367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6</w:t>
        </w:r>
        <w:r w:rsidR="003F2D4C">
          <w:rPr>
            <w:webHidden/>
          </w:rPr>
          <w:fldChar w:fldCharType="end"/>
        </w:r>
      </w:hyperlink>
    </w:p>
    <w:p w14:paraId="6A3714C6" w14:textId="77777777" w:rsidR="003F2D4C" w:rsidRDefault="00E3478F" w:rsidP="00285D5D">
      <w:pPr>
        <w:pStyle w:val="Sumrio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68" w:history="1">
        <w:r w:rsidR="003F2D4C" w:rsidRPr="000410BB">
          <w:rPr>
            <w:rStyle w:val="Hyperlink"/>
          </w:rPr>
          <w:t>4.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Cenário Atual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_Toc125771368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7</w:t>
        </w:r>
        <w:r w:rsidR="003F2D4C">
          <w:rPr>
            <w:webHidden/>
          </w:rPr>
          <w:fldChar w:fldCharType="end"/>
        </w:r>
      </w:hyperlink>
    </w:p>
    <w:p w14:paraId="5E24DDC6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69" w:history="1">
        <w:r w:rsidR="003F2D4C" w:rsidRPr="000410BB">
          <w:rPr>
            <w:rStyle w:val="Hyperlink"/>
          </w:rPr>
          <w:t>4.1.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Ambiente do usuário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_Toc125771369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7</w:t>
        </w:r>
        <w:r w:rsidR="003F2D4C">
          <w:rPr>
            <w:webHidden/>
          </w:rPr>
          <w:fldChar w:fldCharType="end"/>
        </w:r>
      </w:hyperlink>
    </w:p>
    <w:p w14:paraId="475CD9B5" w14:textId="77777777" w:rsidR="003F2D4C" w:rsidRDefault="00E3478F" w:rsidP="00285D5D">
      <w:pPr>
        <w:pStyle w:val="Sumrio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70" w:history="1">
        <w:r w:rsidR="003F2D4C" w:rsidRPr="000410BB">
          <w:rPr>
            <w:rStyle w:val="Hyperlink"/>
          </w:rPr>
          <w:t>5.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_Toc125771370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7</w:t>
        </w:r>
        <w:r w:rsidR="003F2D4C">
          <w:rPr>
            <w:webHidden/>
          </w:rPr>
          <w:fldChar w:fldCharType="end"/>
        </w:r>
      </w:hyperlink>
    </w:p>
    <w:p w14:paraId="5018DA5B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1" w:history="1">
        <w:r w:rsidR="003F2D4C" w:rsidRPr="000410BB">
          <w:rPr>
            <w:rStyle w:val="Hyperlink"/>
          </w:rPr>
          <w:t>5.1.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1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_Toc125771371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7</w:t>
        </w:r>
        <w:r w:rsidR="003F2D4C">
          <w:rPr>
            <w:webHidden/>
          </w:rPr>
          <w:fldChar w:fldCharType="end"/>
        </w:r>
      </w:hyperlink>
    </w:p>
    <w:p w14:paraId="647DBA96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2" w:history="1">
        <w:r w:rsidR="003F2D4C" w:rsidRPr="000410BB">
          <w:rPr>
            <w:rStyle w:val="Hyperlink"/>
          </w:rPr>
          <w:t>5.2.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2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_Toc125771372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7</w:t>
        </w:r>
        <w:r w:rsidR="003F2D4C">
          <w:rPr>
            <w:webHidden/>
          </w:rPr>
          <w:fldChar w:fldCharType="end"/>
        </w:r>
      </w:hyperlink>
    </w:p>
    <w:p w14:paraId="466BEB0D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3" w:history="1">
        <w:r w:rsidR="003F2D4C" w:rsidRPr="000410BB">
          <w:rPr>
            <w:rStyle w:val="Hyperlink"/>
          </w:rPr>
          <w:t>5.3.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3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_Toc125771373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8</w:t>
        </w:r>
        <w:r w:rsidR="003F2D4C">
          <w:rPr>
            <w:webHidden/>
          </w:rPr>
          <w:fldChar w:fldCharType="end"/>
        </w:r>
      </w:hyperlink>
    </w:p>
    <w:p w14:paraId="35253467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4" w:history="1">
        <w:r w:rsidR="003F2D4C" w:rsidRPr="000410BB">
          <w:rPr>
            <w:rStyle w:val="Hyperlink"/>
          </w:rPr>
          <w:t>5.4.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4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_Toc125771374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8</w:t>
        </w:r>
        <w:r w:rsidR="003F2D4C">
          <w:rPr>
            <w:webHidden/>
          </w:rPr>
          <w:fldChar w:fldCharType="end"/>
        </w:r>
      </w:hyperlink>
    </w:p>
    <w:p w14:paraId="6F5835B9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5" w:history="1">
        <w:r w:rsidR="003F2D4C" w:rsidRPr="000410BB">
          <w:rPr>
            <w:rStyle w:val="Hyperlink"/>
          </w:rPr>
          <w:t>5.5.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5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_Toc125771375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8</w:t>
        </w:r>
        <w:r w:rsidR="003F2D4C">
          <w:rPr>
            <w:webHidden/>
          </w:rPr>
          <w:fldChar w:fldCharType="end"/>
        </w:r>
      </w:hyperlink>
    </w:p>
    <w:p w14:paraId="2611E009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6" w:history="1">
        <w:r w:rsidR="003F2D4C" w:rsidRPr="000410BB">
          <w:rPr>
            <w:rStyle w:val="Hyperlink"/>
          </w:rPr>
          <w:t>5.6.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6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_Toc125771376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8</w:t>
        </w:r>
        <w:r w:rsidR="003F2D4C">
          <w:rPr>
            <w:webHidden/>
          </w:rPr>
          <w:fldChar w:fldCharType="end"/>
        </w:r>
      </w:hyperlink>
    </w:p>
    <w:p w14:paraId="16CC8D6B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7" w:history="1">
        <w:r w:rsidR="003F2D4C" w:rsidRPr="000410BB">
          <w:rPr>
            <w:rStyle w:val="Hyperlink"/>
          </w:rPr>
          <w:t>5.7.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7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_Toc125771377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9</w:t>
        </w:r>
        <w:r w:rsidR="003F2D4C">
          <w:rPr>
            <w:webHidden/>
          </w:rPr>
          <w:fldChar w:fldCharType="end"/>
        </w:r>
      </w:hyperlink>
    </w:p>
    <w:p w14:paraId="4059F4AC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8" w:history="1">
        <w:r w:rsidR="003F2D4C" w:rsidRPr="000410BB">
          <w:rPr>
            <w:rStyle w:val="Hyperlink"/>
          </w:rPr>
          <w:t>5.8.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8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_Toc125771378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9</w:t>
        </w:r>
        <w:r w:rsidR="003F2D4C">
          <w:rPr>
            <w:webHidden/>
          </w:rPr>
          <w:fldChar w:fldCharType="end"/>
        </w:r>
      </w:hyperlink>
    </w:p>
    <w:p w14:paraId="560C4A2B" w14:textId="77777777" w:rsidR="003F2D4C" w:rsidRDefault="00E3478F" w:rsidP="00285D5D">
      <w:pPr>
        <w:pStyle w:val="Sumrio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9" w:history="1">
        <w:r w:rsidR="003F2D4C" w:rsidRPr="000410BB">
          <w:rPr>
            <w:rStyle w:val="Hyperlink"/>
          </w:rPr>
          <w:t>5.9.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9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_Toc125771379 \h </w:instrText>
        </w:r>
        <w:r w:rsidR="003F2D4C">
          <w:rPr>
            <w:webHidden/>
          </w:rPr>
          <w:fldChar w:fldCharType="separate"/>
        </w:r>
        <w:r w:rsidR="005A7249">
          <w:rPr>
            <w:b/>
            <w:bCs/>
            <w:webHidden/>
          </w:rPr>
          <w:t>Erro! Indicador não definido.</w:t>
        </w:r>
        <w:r w:rsidR="003F2D4C">
          <w:rPr>
            <w:webHidden/>
          </w:rPr>
          <w:fldChar w:fldCharType="end"/>
        </w:r>
      </w:hyperlink>
    </w:p>
    <w:p w14:paraId="30862BBD" w14:textId="77777777" w:rsidR="003F2D4C" w:rsidRDefault="00E3478F" w:rsidP="00285D5D">
      <w:pPr>
        <w:pStyle w:val="Sumrio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80" w:history="1">
        <w:r w:rsidR="003F2D4C" w:rsidRPr="000410BB">
          <w:rPr>
            <w:rStyle w:val="Hyperlink"/>
          </w:rPr>
          <w:t>5.10.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10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_Toc125771380 \h </w:instrText>
        </w:r>
        <w:r w:rsidR="003F2D4C">
          <w:rPr>
            <w:webHidden/>
          </w:rPr>
          <w:fldChar w:fldCharType="separate"/>
        </w:r>
        <w:r w:rsidR="005A7249">
          <w:rPr>
            <w:b/>
            <w:bCs/>
            <w:webHidden/>
          </w:rPr>
          <w:t>Erro! Indicador não definido.</w:t>
        </w:r>
        <w:r w:rsidR="003F2D4C">
          <w:rPr>
            <w:webHidden/>
          </w:rPr>
          <w:fldChar w:fldCharType="end"/>
        </w:r>
      </w:hyperlink>
    </w:p>
    <w:p w14:paraId="2648BC84" w14:textId="77777777" w:rsidR="003F2D4C" w:rsidRDefault="00E3478F" w:rsidP="00285D5D">
      <w:pPr>
        <w:pStyle w:val="Sumrio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81" w:history="1">
        <w:r w:rsidR="003F2D4C" w:rsidRPr="000410BB">
          <w:rPr>
            <w:rStyle w:val="Hyperlink"/>
          </w:rPr>
          <w:t>5.11.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11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_Toc125771381 \h </w:instrText>
        </w:r>
        <w:r w:rsidR="003F2D4C">
          <w:rPr>
            <w:webHidden/>
          </w:rPr>
          <w:fldChar w:fldCharType="separate"/>
        </w:r>
        <w:r w:rsidR="005A7249">
          <w:rPr>
            <w:b/>
            <w:bCs/>
            <w:webHidden/>
          </w:rPr>
          <w:t>Erro! Indicador não definido.</w:t>
        </w:r>
        <w:r w:rsidR="003F2D4C">
          <w:rPr>
            <w:webHidden/>
          </w:rPr>
          <w:fldChar w:fldCharType="end"/>
        </w:r>
      </w:hyperlink>
    </w:p>
    <w:p w14:paraId="4F74D909" w14:textId="77777777" w:rsidR="003F2D4C" w:rsidRDefault="00E3478F" w:rsidP="00285D5D">
      <w:pPr>
        <w:pStyle w:val="Sumrio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82" w:history="1">
        <w:r w:rsidR="003F2D4C" w:rsidRPr="000410BB">
          <w:rPr>
            <w:rStyle w:val="Hyperlink"/>
          </w:rPr>
          <w:t>5.12.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12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_Toc125771382 \h </w:instrText>
        </w:r>
        <w:r w:rsidR="003F2D4C">
          <w:rPr>
            <w:webHidden/>
          </w:rPr>
          <w:fldChar w:fldCharType="separate"/>
        </w:r>
        <w:r w:rsidR="005A7249">
          <w:rPr>
            <w:b/>
            <w:bCs/>
            <w:webHidden/>
          </w:rPr>
          <w:t>Erro! Indicador não definido.</w:t>
        </w:r>
        <w:r w:rsidR="003F2D4C">
          <w:rPr>
            <w:webHidden/>
          </w:rPr>
          <w:fldChar w:fldCharType="end"/>
        </w:r>
      </w:hyperlink>
    </w:p>
    <w:p w14:paraId="50B71A3E" w14:textId="77777777" w:rsidR="003F2D4C" w:rsidRDefault="00E3478F" w:rsidP="00285D5D">
      <w:pPr>
        <w:pStyle w:val="Sumrio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83" w:history="1">
        <w:r w:rsidR="003F2D4C" w:rsidRPr="000410BB">
          <w:rPr>
            <w:rStyle w:val="Hyperlink"/>
          </w:rPr>
          <w:t>6.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Benefícios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_Toc125771383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9</w:t>
        </w:r>
        <w:r w:rsidR="003F2D4C">
          <w:rPr>
            <w:webHidden/>
          </w:rPr>
          <w:fldChar w:fldCharType="end"/>
        </w:r>
      </w:hyperlink>
    </w:p>
    <w:p w14:paraId="1B768C8D" w14:textId="77777777" w:rsidR="003F2D4C" w:rsidRDefault="00E3478F" w:rsidP="00285D5D">
      <w:pPr>
        <w:pStyle w:val="Sumrio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84" w:history="1">
        <w:r w:rsidR="003F2D4C" w:rsidRPr="000410BB">
          <w:rPr>
            <w:rStyle w:val="Hyperlink"/>
          </w:rPr>
          <w:t>7.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Restrições / Premissas do Projeto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_Toc125771384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10</w:t>
        </w:r>
        <w:r w:rsidR="003F2D4C">
          <w:rPr>
            <w:webHidden/>
          </w:rPr>
          <w:fldChar w:fldCharType="end"/>
        </w:r>
      </w:hyperlink>
    </w:p>
    <w:p w14:paraId="2DFAB066" w14:textId="77777777" w:rsidR="003F2D4C" w:rsidRDefault="00E3478F" w:rsidP="00285D5D">
      <w:pPr>
        <w:pStyle w:val="Sumrio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85" w:history="1">
        <w:r w:rsidR="003F2D4C" w:rsidRPr="000410BB">
          <w:rPr>
            <w:rStyle w:val="Hyperlink"/>
          </w:rPr>
          <w:t>8.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Riscos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_Toc125771385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10</w:t>
        </w:r>
        <w:r w:rsidR="003F2D4C">
          <w:rPr>
            <w:webHidden/>
          </w:rPr>
          <w:fldChar w:fldCharType="end"/>
        </w:r>
      </w:hyperlink>
    </w:p>
    <w:p w14:paraId="054E1538" w14:textId="77777777" w:rsidR="003F2D4C" w:rsidRDefault="00E3478F" w:rsidP="00285D5D">
      <w:pPr>
        <w:pStyle w:val="Sumrio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86" w:history="1">
        <w:r w:rsidR="003F2D4C" w:rsidRPr="000410BB">
          <w:rPr>
            <w:rStyle w:val="Hyperlink"/>
          </w:rPr>
          <w:t>9.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O que não será feito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_Toc125771386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10</w:t>
        </w:r>
        <w:r w:rsidR="003F2D4C">
          <w:rPr>
            <w:webHidden/>
          </w:rPr>
          <w:fldChar w:fldCharType="end"/>
        </w:r>
      </w:hyperlink>
    </w:p>
    <w:p w14:paraId="1F90C8DB" w14:textId="77777777" w:rsidR="003F2D4C" w:rsidRDefault="00E3478F" w:rsidP="00285D5D">
      <w:pPr>
        <w:pStyle w:val="Sumrio1"/>
        <w:tabs>
          <w:tab w:val="left" w:pos="66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87" w:history="1">
        <w:r w:rsidR="003F2D4C" w:rsidRPr="000410BB">
          <w:rPr>
            <w:rStyle w:val="Hyperlink"/>
          </w:rPr>
          <w:t>10.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Visão Geral do Produto PropostO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_Toc125771387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10</w:t>
        </w:r>
        <w:r w:rsidR="003F2D4C">
          <w:rPr>
            <w:webHidden/>
          </w:rPr>
          <w:fldChar w:fldCharType="end"/>
        </w:r>
      </w:hyperlink>
    </w:p>
    <w:p w14:paraId="1076464A" w14:textId="77777777" w:rsidR="003F2D4C" w:rsidRDefault="00E3478F" w:rsidP="00285D5D">
      <w:pPr>
        <w:pStyle w:val="Sumrio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88" w:history="1">
        <w:r w:rsidR="003F2D4C" w:rsidRPr="000410BB">
          <w:rPr>
            <w:rStyle w:val="Hyperlink"/>
          </w:rPr>
          <w:t>10.1.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Tecnologia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_Toc125771388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10</w:t>
        </w:r>
        <w:r w:rsidR="003F2D4C">
          <w:rPr>
            <w:webHidden/>
          </w:rPr>
          <w:fldChar w:fldCharType="end"/>
        </w:r>
      </w:hyperlink>
    </w:p>
    <w:p w14:paraId="2473385C" w14:textId="77777777" w:rsidR="003F2D4C" w:rsidRDefault="00E3478F" w:rsidP="00285D5D">
      <w:pPr>
        <w:pStyle w:val="Sumrio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89" w:history="1">
        <w:r w:rsidR="003F2D4C" w:rsidRPr="000410BB">
          <w:rPr>
            <w:rStyle w:val="Hyperlink"/>
          </w:rPr>
          <w:t>10.2.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Funcionalidades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_Toc125771389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10</w:t>
        </w:r>
        <w:r w:rsidR="003F2D4C">
          <w:rPr>
            <w:webHidden/>
          </w:rPr>
          <w:fldChar w:fldCharType="end"/>
        </w:r>
      </w:hyperlink>
    </w:p>
    <w:p w14:paraId="7345F317" w14:textId="77777777" w:rsidR="003F2D4C" w:rsidRDefault="00E3478F" w:rsidP="00285D5D">
      <w:pPr>
        <w:pStyle w:val="Sumrio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90" w:history="1">
        <w:r w:rsidR="003F2D4C" w:rsidRPr="000410BB">
          <w:rPr>
            <w:rStyle w:val="Hyperlink"/>
          </w:rPr>
          <w:t>10.3.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Prioridades.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_Toc125771390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11</w:t>
        </w:r>
        <w:r w:rsidR="003F2D4C">
          <w:rPr>
            <w:webHidden/>
          </w:rPr>
          <w:fldChar w:fldCharType="end"/>
        </w:r>
      </w:hyperlink>
    </w:p>
    <w:p w14:paraId="5D8BB91B" w14:textId="77777777" w:rsidR="003F2D4C" w:rsidRDefault="00E3478F" w:rsidP="00285D5D">
      <w:pPr>
        <w:pStyle w:val="Sumrio1"/>
        <w:tabs>
          <w:tab w:val="left" w:pos="66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91" w:history="1">
        <w:r w:rsidR="003F2D4C" w:rsidRPr="000410BB">
          <w:rPr>
            <w:rStyle w:val="Hyperlink"/>
          </w:rPr>
          <w:t>11.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Estimativas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_Toc125771391 \h </w:instrText>
        </w:r>
        <w:r w:rsidR="003F2D4C">
          <w:rPr>
            <w:webHidden/>
          </w:rPr>
          <w:fldChar w:fldCharType="separate"/>
        </w:r>
        <w:r w:rsidR="005A7249">
          <w:rPr>
            <w:b w:val="0"/>
            <w:bCs w:val="0"/>
            <w:webHidden/>
          </w:rPr>
          <w:t>Erro! Indicador não definido.</w:t>
        </w:r>
        <w:r w:rsidR="003F2D4C">
          <w:rPr>
            <w:webHidden/>
          </w:rPr>
          <w:fldChar w:fldCharType="end"/>
        </w:r>
      </w:hyperlink>
    </w:p>
    <w:p w14:paraId="54493579" w14:textId="77777777" w:rsidR="003F2D4C" w:rsidRDefault="00E3478F" w:rsidP="00285D5D">
      <w:pPr>
        <w:pStyle w:val="Sumrio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92" w:history="1">
        <w:r w:rsidR="003F2D4C" w:rsidRPr="000410BB">
          <w:rPr>
            <w:rStyle w:val="Hyperlink"/>
          </w:rPr>
          <w:t>11.1.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Entidades Lógicas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_Toc125771392 \h </w:instrText>
        </w:r>
        <w:r w:rsidR="003F2D4C">
          <w:rPr>
            <w:webHidden/>
          </w:rPr>
          <w:fldChar w:fldCharType="separate"/>
        </w:r>
        <w:r w:rsidR="005A7249">
          <w:rPr>
            <w:b/>
            <w:bCs/>
            <w:webHidden/>
          </w:rPr>
          <w:t>Erro! Indicador não definido.</w:t>
        </w:r>
        <w:r w:rsidR="003F2D4C">
          <w:rPr>
            <w:webHidden/>
          </w:rPr>
          <w:fldChar w:fldCharType="end"/>
        </w:r>
      </w:hyperlink>
    </w:p>
    <w:p w14:paraId="179535AE" w14:textId="77777777" w:rsidR="003F2D4C" w:rsidRDefault="00E3478F" w:rsidP="00285D5D">
      <w:pPr>
        <w:pStyle w:val="Sumrio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93" w:history="1">
        <w:r w:rsidR="003F2D4C" w:rsidRPr="000410BB">
          <w:rPr>
            <w:rStyle w:val="Hyperlink"/>
          </w:rPr>
          <w:t>11.2.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Custo e Prazo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_Toc125771393 \h </w:instrText>
        </w:r>
        <w:r w:rsidR="003F2D4C">
          <w:rPr>
            <w:webHidden/>
          </w:rPr>
          <w:fldChar w:fldCharType="separate"/>
        </w:r>
        <w:r w:rsidR="005A7249">
          <w:rPr>
            <w:b/>
            <w:bCs/>
            <w:webHidden/>
          </w:rPr>
          <w:t>Erro! Indicador não definido.</w:t>
        </w:r>
        <w:r w:rsidR="003F2D4C">
          <w:rPr>
            <w:webHidden/>
          </w:rPr>
          <w:fldChar w:fldCharType="end"/>
        </w:r>
      </w:hyperlink>
    </w:p>
    <w:p w14:paraId="52391C11" w14:textId="77777777" w:rsidR="003F2D4C" w:rsidRDefault="00E3478F" w:rsidP="00285D5D">
      <w:pPr>
        <w:pStyle w:val="Sumrio1"/>
        <w:tabs>
          <w:tab w:val="left" w:pos="66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94" w:history="1">
        <w:r w:rsidR="003F2D4C" w:rsidRPr="000410BB">
          <w:rPr>
            <w:rStyle w:val="Hyperlink"/>
          </w:rPr>
          <w:t>12.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outras informações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_Toc125771394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11</w:t>
        </w:r>
        <w:r w:rsidR="003F2D4C">
          <w:rPr>
            <w:webHidden/>
          </w:rPr>
          <w:fldChar w:fldCharType="end"/>
        </w:r>
      </w:hyperlink>
    </w:p>
    <w:p w14:paraId="73F6996E" w14:textId="77777777" w:rsidR="003F2D4C" w:rsidRDefault="00E3478F" w:rsidP="00285D5D">
      <w:pPr>
        <w:pStyle w:val="Sumrio1"/>
        <w:tabs>
          <w:tab w:val="left" w:pos="66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95" w:history="1">
        <w:r w:rsidR="003F2D4C" w:rsidRPr="000410BB">
          <w:rPr>
            <w:rStyle w:val="Hyperlink"/>
          </w:rPr>
          <w:t>13.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Assinaturas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_Toc125771395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12</w:t>
        </w:r>
        <w:r w:rsidR="003F2D4C">
          <w:rPr>
            <w:webHidden/>
          </w:rPr>
          <w:fldChar w:fldCharType="end"/>
        </w:r>
      </w:hyperlink>
    </w:p>
    <w:p w14:paraId="56690852" w14:textId="77777777" w:rsidR="003F2D4C" w:rsidRDefault="00E3478F" w:rsidP="00285D5D">
      <w:pPr>
        <w:pStyle w:val="Sumrio1"/>
        <w:tabs>
          <w:tab w:val="left" w:pos="66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96" w:history="1">
        <w:r w:rsidR="003F2D4C" w:rsidRPr="000410BB">
          <w:rPr>
            <w:rStyle w:val="Hyperlink"/>
          </w:rPr>
          <w:t>14.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Anexos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_Toc125771396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5A7249">
          <w:rPr>
            <w:webHidden/>
          </w:rPr>
          <w:t>12</w:t>
        </w:r>
        <w:r w:rsidR="003F2D4C">
          <w:rPr>
            <w:webHidden/>
          </w:rPr>
          <w:fldChar w:fldCharType="end"/>
        </w:r>
      </w:hyperlink>
    </w:p>
    <w:p w14:paraId="16711945" w14:textId="77777777" w:rsidR="00853C87" w:rsidRDefault="00853C87" w:rsidP="00285D5D">
      <w:pPr>
        <w:pStyle w:val="Ttulo"/>
        <w:spacing w:before="60" w:after="60" w:line="360" w:lineRule="auto"/>
        <w:jc w:val="both"/>
        <w:sectPr w:rsidR="00853C87">
          <w:headerReference w:type="default" r:id="rId10"/>
          <w:endnotePr>
            <w:numFmt w:val="decimal"/>
          </w:endnotePr>
          <w:pgSz w:w="11907" w:h="16840" w:code="9"/>
          <w:pgMar w:top="1440" w:right="567" w:bottom="1440" w:left="1440" w:header="720" w:footer="720" w:gutter="0"/>
          <w:pgNumType w:fmt="lowerRoman" w:start="1"/>
          <w:cols w:space="720"/>
          <w:docGrid w:linePitch="326"/>
        </w:sectPr>
      </w:pPr>
      <w:r>
        <w:rPr>
          <w:rFonts w:ascii="Times New Roman" w:hAnsi="Times New Roman"/>
          <w:bCs w:val="0"/>
          <w:i/>
          <w:iCs/>
          <w:snapToGrid/>
          <w:sz w:val="22"/>
          <w:szCs w:val="20"/>
          <w:lang w:eastAsia="pt-BR"/>
        </w:rPr>
        <w:fldChar w:fldCharType="end"/>
      </w:r>
    </w:p>
    <w:p w14:paraId="0BE319A0" w14:textId="77777777" w:rsidR="00853C87" w:rsidRDefault="00853C87" w:rsidP="00285D5D">
      <w:pPr>
        <w:pStyle w:val="Ttulo"/>
        <w:spacing w:line="360" w:lineRule="auto"/>
        <w:jc w:val="both"/>
      </w:pPr>
      <w:r>
        <w:lastRenderedPageBreak/>
        <w:t>Documento de Visão</w:t>
      </w:r>
    </w:p>
    <w:p w14:paraId="225AD363" w14:textId="77777777" w:rsidR="00853C87" w:rsidRDefault="00853C87" w:rsidP="00285D5D">
      <w:pPr>
        <w:spacing w:line="360" w:lineRule="auto"/>
        <w:jc w:val="both"/>
      </w:pPr>
      <w:bookmarkStart w:id="1" w:name="_Toc14505538"/>
    </w:p>
    <w:p w14:paraId="116C42A7" w14:textId="77777777" w:rsidR="00853C87" w:rsidRDefault="00853C87" w:rsidP="00285D5D">
      <w:pPr>
        <w:pStyle w:val="Ttulo1"/>
        <w:spacing w:line="360" w:lineRule="auto"/>
        <w:jc w:val="both"/>
      </w:pPr>
      <w:bookmarkStart w:id="2" w:name="_Toc90284374"/>
      <w:bookmarkStart w:id="3" w:name="_Toc125771362"/>
      <w:bookmarkStart w:id="4" w:name="_Toc452813577"/>
      <w:bookmarkStart w:id="5" w:name="_Toc436203377"/>
      <w:bookmarkEnd w:id="1"/>
      <w:r>
        <w:t>Introdução</w:t>
      </w:r>
      <w:bookmarkEnd w:id="2"/>
      <w:bookmarkEnd w:id="3"/>
    </w:p>
    <w:p w14:paraId="0145B14D" w14:textId="77777777" w:rsidR="00853C87" w:rsidRDefault="00853C87" w:rsidP="00285D5D">
      <w:pPr>
        <w:pStyle w:val="Ttulo2"/>
        <w:spacing w:line="360" w:lineRule="auto"/>
        <w:jc w:val="both"/>
      </w:pPr>
      <w:bookmarkStart w:id="6" w:name="_Toc90284375"/>
      <w:bookmarkStart w:id="7" w:name="_Toc125771363"/>
      <w:r>
        <w:t>Finalidade</w:t>
      </w:r>
      <w:bookmarkEnd w:id="6"/>
      <w:r>
        <w:t xml:space="preserve"> do documento</w:t>
      </w:r>
      <w:bookmarkEnd w:id="7"/>
    </w:p>
    <w:p w14:paraId="69AF8607" w14:textId="77777777" w:rsidR="00285D5D" w:rsidRDefault="00285D5D" w:rsidP="00285D5D">
      <w:pPr>
        <w:tabs>
          <w:tab w:val="left" w:pos="720"/>
        </w:tabs>
        <w:spacing w:line="360" w:lineRule="auto"/>
        <w:jc w:val="both"/>
      </w:pPr>
      <w:r>
        <w:tab/>
        <w:t>Este documento tem o propósito de coletar, analisar e definir as necessidades do Sistema ESSIS, identificadas durante as fases de anteprojeto e Planejamento. O Trabalho Final de Conclusão de Curso foi o que motivou a desenvolver um sistema web para a Academia Estavos.</w:t>
      </w:r>
    </w:p>
    <w:p w14:paraId="4AAF1819" w14:textId="1B0A4F27" w:rsidR="00B71EF7" w:rsidRPr="003F5091" w:rsidRDefault="00E9263D" w:rsidP="003F5091">
      <w:pPr>
        <w:pStyle w:val="Corpodetexto"/>
        <w:spacing w:line="360" w:lineRule="auto"/>
        <w:ind w:left="0" w:right="-45" w:firstLine="720"/>
        <w:jc w:val="both"/>
      </w:pPr>
      <w:r w:rsidRPr="00285D5D">
        <w:t xml:space="preserve">Seu escopo engloba a definição dos </w:t>
      </w:r>
      <w:r w:rsidR="00B71EF7">
        <w:t>administradores</w:t>
      </w:r>
      <w:r w:rsidRPr="00285D5D">
        <w:t xml:space="preserve"> do sistema, dos representantes dos usuários, os problemas, necessidades e particularidades para o de</w:t>
      </w:r>
      <w:r w:rsidR="00B71EF7">
        <w:t>vido atendimento dos requisitos</w:t>
      </w:r>
      <w:r w:rsidRPr="00285D5D">
        <w:t xml:space="preserve">. </w:t>
      </w:r>
    </w:p>
    <w:p w14:paraId="3A3C4216" w14:textId="77777777" w:rsidR="00853C87" w:rsidRDefault="00853C87" w:rsidP="00285D5D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bookmarkStart w:id="8" w:name="_Toc125771364"/>
      <w:bookmarkStart w:id="9" w:name="_Toc90284378"/>
      <w:r>
        <w:rPr>
          <w:rFonts w:cs="Arial"/>
          <w:sz w:val="22"/>
          <w:szCs w:val="22"/>
        </w:rPr>
        <w:t>Finalidade do projeto</w:t>
      </w:r>
      <w:bookmarkEnd w:id="8"/>
    </w:p>
    <w:p w14:paraId="34C01904" w14:textId="57CA4E27" w:rsidR="00285D5D" w:rsidRDefault="00285D5D" w:rsidP="00B71EF7">
      <w:pPr>
        <w:pStyle w:val="RUPCorpo1"/>
        <w:spacing w:line="360" w:lineRule="auto"/>
        <w:rPr>
          <w:noProof/>
          <w:snapToGrid w:val="0"/>
          <w:sz w:val="22"/>
          <w:lang w:eastAsia="en-US"/>
        </w:rPr>
      </w:pPr>
      <w:r>
        <w:rPr>
          <w:noProof/>
          <w:snapToGrid w:val="0"/>
          <w:sz w:val="22"/>
          <w:lang w:eastAsia="en-US"/>
        </w:rPr>
        <w:t xml:space="preserve">Este projeto visa criar um sistema </w:t>
      </w:r>
      <w:r w:rsidR="00394CFC" w:rsidRPr="00285D5D">
        <w:rPr>
          <w:noProof/>
          <w:snapToGrid w:val="0"/>
          <w:sz w:val="22"/>
          <w:lang w:eastAsia="en-US"/>
        </w:rPr>
        <w:t>que automatizará o processo de</w:t>
      </w:r>
      <w:r w:rsidR="009D3D8B" w:rsidRPr="00285D5D">
        <w:rPr>
          <w:noProof/>
          <w:snapToGrid w:val="0"/>
          <w:sz w:val="22"/>
          <w:lang w:eastAsia="en-US"/>
        </w:rPr>
        <w:t xml:space="preserve"> </w:t>
      </w:r>
      <w:r>
        <w:rPr>
          <w:noProof/>
          <w:snapToGrid w:val="0"/>
          <w:sz w:val="22"/>
          <w:lang w:eastAsia="en-US"/>
        </w:rPr>
        <w:t xml:space="preserve">gestão de instituições, alunos e instrutores por parte de um </w:t>
      </w:r>
      <w:r w:rsidR="00B50C24">
        <w:rPr>
          <w:noProof/>
          <w:snapToGrid w:val="0"/>
          <w:sz w:val="22"/>
          <w:lang w:eastAsia="en-US"/>
        </w:rPr>
        <w:t>gestor</w:t>
      </w:r>
      <w:r>
        <w:rPr>
          <w:noProof/>
          <w:snapToGrid w:val="0"/>
          <w:sz w:val="22"/>
          <w:lang w:eastAsia="en-US"/>
        </w:rPr>
        <w:t>, além da criação de uma moeda virtual chamada “Moeda Estavos</w:t>
      </w:r>
      <w:r w:rsidR="00B71EF7">
        <w:rPr>
          <w:noProof/>
          <w:snapToGrid w:val="0"/>
          <w:sz w:val="22"/>
          <w:lang w:eastAsia="en-US"/>
        </w:rPr>
        <w:t xml:space="preserve"> (ES$)</w:t>
      </w:r>
      <w:r>
        <w:rPr>
          <w:noProof/>
          <w:snapToGrid w:val="0"/>
          <w:sz w:val="22"/>
          <w:lang w:eastAsia="en-US"/>
        </w:rPr>
        <w:t xml:space="preserve">” e  </w:t>
      </w:r>
      <w:r w:rsidR="0086132A">
        <w:rPr>
          <w:noProof/>
          <w:snapToGrid w:val="0"/>
          <w:sz w:val="22"/>
          <w:lang w:eastAsia="en-US"/>
        </w:rPr>
        <w:t>uma sessão específica para trocar as moedas por prêmios</w:t>
      </w:r>
      <w:r>
        <w:rPr>
          <w:noProof/>
          <w:snapToGrid w:val="0"/>
          <w:sz w:val="22"/>
          <w:lang w:eastAsia="en-US"/>
        </w:rPr>
        <w:t>.</w:t>
      </w:r>
    </w:p>
    <w:p w14:paraId="488C6BD2" w14:textId="353AA92C" w:rsidR="00285D5D" w:rsidRDefault="00285D5D" w:rsidP="00B71EF7">
      <w:pPr>
        <w:pStyle w:val="RUPCorpo1"/>
        <w:spacing w:line="360" w:lineRule="auto"/>
        <w:rPr>
          <w:noProof/>
          <w:snapToGrid w:val="0"/>
          <w:sz w:val="22"/>
          <w:lang w:eastAsia="en-US"/>
        </w:rPr>
      </w:pPr>
      <w:r>
        <w:rPr>
          <w:noProof/>
          <w:snapToGrid w:val="0"/>
          <w:sz w:val="22"/>
          <w:lang w:eastAsia="en-US"/>
        </w:rPr>
        <w:t xml:space="preserve">O Sistema Estavos irá gerenciar os alunos e instrutores por instituição de ensino podendo o administrador adicionar, remover, alterar e consultar tais dados. Permitindo ainda a criação e controle de uma moeda </w:t>
      </w:r>
      <w:r w:rsidR="00B71EF7">
        <w:rPr>
          <w:noProof/>
          <w:snapToGrid w:val="0"/>
          <w:sz w:val="22"/>
          <w:lang w:eastAsia="en-US"/>
        </w:rPr>
        <w:t>fictícia</w:t>
      </w:r>
      <w:r>
        <w:rPr>
          <w:noProof/>
          <w:snapToGrid w:val="0"/>
          <w:sz w:val="22"/>
          <w:lang w:eastAsia="en-US"/>
        </w:rPr>
        <w:t xml:space="preserve"> a ser utilizada em premiações de eventos realizados pela empresa. Os instrutores e alunos cadastrados no sistema poderão utilizar estas moedas para trocar por </w:t>
      </w:r>
      <w:r w:rsidR="0086132A">
        <w:rPr>
          <w:noProof/>
          <w:snapToGrid w:val="0"/>
          <w:sz w:val="22"/>
          <w:lang w:eastAsia="en-US"/>
        </w:rPr>
        <w:t>premios</w:t>
      </w:r>
      <w:r>
        <w:rPr>
          <w:noProof/>
          <w:snapToGrid w:val="0"/>
          <w:sz w:val="22"/>
          <w:lang w:eastAsia="en-US"/>
        </w:rPr>
        <w:t>.</w:t>
      </w:r>
    </w:p>
    <w:p w14:paraId="4E112810" w14:textId="77777777" w:rsidR="00B71EF7" w:rsidRDefault="00B71EF7" w:rsidP="00B71EF7">
      <w:pPr>
        <w:pStyle w:val="RUPCorpo1"/>
        <w:spacing w:line="360" w:lineRule="auto"/>
        <w:rPr>
          <w:noProof/>
          <w:snapToGrid w:val="0"/>
          <w:sz w:val="22"/>
          <w:lang w:eastAsia="en-US"/>
        </w:rPr>
      </w:pPr>
    </w:p>
    <w:p w14:paraId="033AC050" w14:textId="77777777" w:rsidR="00B71EF7" w:rsidRPr="00285D5D" w:rsidRDefault="00B71EF7" w:rsidP="00B71EF7">
      <w:pPr>
        <w:pStyle w:val="RUPCorpo1"/>
        <w:spacing w:line="360" w:lineRule="auto"/>
        <w:rPr>
          <w:noProof/>
          <w:snapToGrid w:val="0"/>
          <w:sz w:val="22"/>
          <w:lang w:eastAsia="en-US"/>
        </w:rPr>
        <w:sectPr w:rsidR="00B71EF7" w:rsidRPr="00285D5D" w:rsidSect="004827FF">
          <w:footerReference w:type="default" r:id="rId11"/>
          <w:endnotePr>
            <w:numFmt w:val="decimal"/>
          </w:endnotePr>
          <w:pgSz w:w="11907" w:h="16840" w:code="9"/>
          <w:pgMar w:top="1417" w:right="1440" w:bottom="1417" w:left="1440" w:header="720" w:footer="720" w:gutter="0"/>
          <w:pgNumType w:start="4"/>
          <w:cols w:space="720"/>
        </w:sectPr>
      </w:pPr>
    </w:p>
    <w:p w14:paraId="7FF07003" w14:textId="77777777" w:rsidR="00853C87" w:rsidRDefault="00441B8E" w:rsidP="00285D5D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bookmarkStart w:id="10" w:name="_Toc125771365"/>
      <w:r>
        <w:rPr>
          <w:rFonts w:cs="Arial"/>
          <w:sz w:val="22"/>
          <w:szCs w:val="22"/>
        </w:rPr>
        <w:lastRenderedPageBreak/>
        <w:t>D</w:t>
      </w:r>
      <w:r w:rsidR="00853C87">
        <w:rPr>
          <w:rFonts w:cs="Arial"/>
          <w:sz w:val="22"/>
          <w:szCs w:val="22"/>
        </w:rPr>
        <w:t>escrição dos Envolvidos</w:t>
      </w:r>
      <w:bookmarkEnd w:id="9"/>
      <w:bookmarkEnd w:id="10"/>
    </w:p>
    <w:p w14:paraId="460610B6" w14:textId="77777777" w:rsidR="00853C87" w:rsidRDefault="00853C87" w:rsidP="00285D5D">
      <w:pPr>
        <w:pStyle w:val="Ttulo2"/>
        <w:spacing w:line="360" w:lineRule="auto"/>
        <w:jc w:val="both"/>
      </w:pPr>
      <w:bookmarkStart w:id="11" w:name="_Toc125771366"/>
      <w:r>
        <w:t>Envolvidos</w:t>
      </w:r>
      <w:bookmarkEnd w:id="11"/>
    </w:p>
    <w:tbl>
      <w:tblPr>
        <w:tblW w:w="13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3293"/>
        <w:gridCol w:w="5562"/>
      </w:tblGrid>
      <w:tr w:rsidR="00E1228B" w:rsidRPr="0086132A" w14:paraId="0AC12AED" w14:textId="77777777" w:rsidTr="008C6397">
        <w:trPr>
          <w:cantSplit/>
        </w:trPr>
        <w:tc>
          <w:tcPr>
            <w:tcW w:w="2376" w:type="dxa"/>
            <w:shd w:val="clear" w:color="auto" w:fill="D9D9D9"/>
            <w:vAlign w:val="center"/>
          </w:tcPr>
          <w:p w14:paraId="71BBFCFE" w14:textId="77777777" w:rsidR="00E1228B" w:rsidRPr="0086132A" w:rsidRDefault="00E1228B" w:rsidP="00285D5D">
            <w:pPr>
              <w:pStyle w:val="RUPTabela"/>
              <w:spacing w:line="360" w:lineRule="auto"/>
              <w:rPr>
                <w:rFonts w:cs="Times New Roman"/>
                <w:b/>
                <w:snapToGrid w:val="0"/>
                <w:sz w:val="22"/>
                <w:lang w:val="pt-BR" w:eastAsia="en-US"/>
              </w:rPr>
            </w:pPr>
            <w:r w:rsidRPr="0086132A">
              <w:rPr>
                <w:rFonts w:cs="Times New Roman"/>
                <w:b/>
                <w:snapToGrid w:val="0"/>
                <w:sz w:val="22"/>
                <w:lang w:val="pt-BR" w:eastAsia="en-US"/>
              </w:rPr>
              <w:t>Envolvido</w:t>
            </w:r>
          </w:p>
        </w:tc>
        <w:tc>
          <w:tcPr>
            <w:tcW w:w="1843" w:type="dxa"/>
            <w:tcBorders>
              <w:right w:val="single" w:sz="6" w:space="0" w:color="auto"/>
            </w:tcBorders>
            <w:shd w:val="clear" w:color="auto" w:fill="D9D9D9"/>
            <w:vAlign w:val="center"/>
          </w:tcPr>
          <w:p w14:paraId="53E5852C" w14:textId="77777777" w:rsidR="00E1228B" w:rsidRPr="0086132A" w:rsidRDefault="00E1228B" w:rsidP="00285D5D">
            <w:pPr>
              <w:pStyle w:val="RUPTabela"/>
              <w:spacing w:line="360" w:lineRule="auto"/>
              <w:rPr>
                <w:rFonts w:cs="Times New Roman"/>
                <w:b/>
                <w:snapToGrid w:val="0"/>
                <w:sz w:val="22"/>
                <w:lang w:val="pt-BR" w:eastAsia="en-US"/>
              </w:rPr>
            </w:pPr>
            <w:r w:rsidRPr="0086132A">
              <w:rPr>
                <w:rFonts w:cs="Times New Roman"/>
                <w:b/>
                <w:snapToGrid w:val="0"/>
                <w:sz w:val="22"/>
                <w:lang w:val="pt-BR" w:eastAsia="en-US"/>
              </w:rPr>
              <w:t>Nome</w:t>
            </w:r>
          </w:p>
        </w:tc>
        <w:tc>
          <w:tcPr>
            <w:tcW w:w="3293" w:type="dxa"/>
            <w:tcBorders>
              <w:left w:val="single" w:sz="6" w:space="0" w:color="auto"/>
            </w:tcBorders>
            <w:shd w:val="clear" w:color="auto" w:fill="D9D9D9"/>
            <w:vAlign w:val="center"/>
          </w:tcPr>
          <w:p w14:paraId="2732CE37" w14:textId="77777777" w:rsidR="00E1228B" w:rsidRPr="0086132A" w:rsidRDefault="00E1228B" w:rsidP="00285D5D">
            <w:pPr>
              <w:pStyle w:val="RUPTabela"/>
              <w:spacing w:line="360" w:lineRule="auto"/>
              <w:rPr>
                <w:rFonts w:cs="Times New Roman"/>
                <w:b/>
                <w:snapToGrid w:val="0"/>
                <w:sz w:val="22"/>
                <w:lang w:val="pt-BR" w:eastAsia="en-US"/>
              </w:rPr>
            </w:pPr>
            <w:r w:rsidRPr="0086132A">
              <w:rPr>
                <w:rFonts w:cs="Times New Roman"/>
                <w:b/>
                <w:snapToGrid w:val="0"/>
                <w:sz w:val="22"/>
                <w:lang w:val="pt-BR" w:eastAsia="en-US"/>
              </w:rPr>
              <w:t>E-mail</w:t>
            </w:r>
          </w:p>
        </w:tc>
        <w:tc>
          <w:tcPr>
            <w:tcW w:w="5562" w:type="dxa"/>
            <w:tcBorders>
              <w:left w:val="single" w:sz="6" w:space="0" w:color="auto"/>
            </w:tcBorders>
            <w:shd w:val="clear" w:color="auto" w:fill="D9D9D9"/>
            <w:vAlign w:val="center"/>
          </w:tcPr>
          <w:p w14:paraId="631DD6AA" w14:textId="77777777" w:rsidR="00E1228B" w:rsidRPr="0086132A" w:rsidRDefault="00E1228B" w:rsidP="00285D5D">
            <w:pPr>
              <w:pStyle w:val="RUPTabela"/>
              <w:spacing w:line="360" w:lineRule="auto"/>
              <w:rPr>
                <w:rFonts w:cs="Times New Roman"/>
                <w:b/>
                <w:snapToGrid w:val="0"/>
                <w:sz w:val="22"/>
                <w:lang w:val="pt-BR" w:eastAsia="en-US"/>
              </w:rPr>
            </w:pPr>
            <w:r w:rsidRPr="0086132A">
              <w:rPr>
                <w:rFonts w:cs="Times New Roman"/>
                <w:b/>
                <w:snapToGrid w:val="0"/>
                <w:sz w:val="22"/>
                <w:lang w:val="pt-BR" w:eastAsia="en-US"/>
              </w:rPr>
              <w:t>Responsabilidades</w:t>
            </w:r>
          </w:p>
        </w:tc>
      </w:tr>
      <w:tr w:rsidR="008C6397" w:rsidRPr="008C6397" w14:paraId="3C652FD2" w14:textId="77777777" w:rsidTr="00B71EF7">
        <w:trPr>
          <w:cantSplit/>
          <w:trHeight w:val="356"/>
        </w:trPr>
        <w:tc>
          <w:tcPr>
            <w:tcW w:w="2376" w:type="dxa"/>
          </w:tcPr>
          <w:p w14:paraId="2F98808B" w14:textId="77777777" w:rsidR="00E1228B" w:rsidRPr="008C6397" w:rsidRDefault="00E1228B" w:rsidP="00285D5D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</w:p>
          <w:p w14:paraId="0888220D" w14:textId="77777777" w:rsidR="00E1228B" w:rsidRPr="008C6397" w:rsidRDefault="00E1228B" w:rsidP="00285D5D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</w:p>
          <w:p w14:paraId="698F001F" w14:textId="77777777" w:rsidR="00E1228B" w:rsidRPr="008C6397" w:rsidRDefault="00E1228B" w:rsidP="00285D5D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Gestor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E049654" w14:textId="77777777" w:rsidR="00E1228B" w:rsidRPr="008C6397" w:rsidRDefault="008C6397" w:rsidP="00B71EF7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 xml:space="preserve">Yuri </w:t>
            </w:r>
            <w:proofErr w:type="spellStart"/>
            <w:r>
              <w:rPr>
                <w:rFonts w:cs="Times New Roman"/>
                <w:snapToGrid w:val="0"/>
                <w:sz w:val="22"/>
                <w:lang w:val="pt-BR" w:eastAsia="en-US"/>
              </w:rPr>
              <w:t>Ghenov</w:t>
            </w:r>
            <w:proofErr w:type="spellEnd"/>
          </w:p>
        </w:tc>
        <w:tc>
          <w:tcPr>
            <w:tcW w:w="3293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0107F208" w14:textId="77777777" w:rsidR="00E1228B" w:rsidRPr="008C6397" w:rsidRDefault="00B71EF7" w:rsidP="00B71EF7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ghenov.yuri@gmail.com</w:t>
            </w:r>
          </w:p>
        </w:tc>
        <w:tc>
          <w:tcPr>
            <w:tcW w:w="5562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28DCC465" w14:textId="77777777" w:rsidR="00E1228B" w:rsidRPr="008C6397" w:rsidRDefault="00E1228B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Definir as regras e requisitos que irão compor o sistema;</w:t>
            </w:r>
          </w:p>
          <w:p w14:paraId="386725F8" w14:textId="77777777" w:rsidR="00E1228B" w:rsidRPr="008C6397" w:rsidRDefault="00E1228B" w:rsidP="00B71EF7">
            <w:pPr>
              <w:pStyle w:val="RUPInstrues"/>
              <w:spacing w:line="360" w:lineRule="auto"/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</w:pPr>
            <w:r w:rsidRPr="008C6397"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  <w:t>Fornecer as informações sobre o negócio atendido pelo sistema;</w:t>
            </w:r>
          </w:p>
          <w:p w14:paraId="682860D0" w14:textId="77777777" w:rsidR="00E1228B" w:rsidRPr="008C6397" w:rsidRDefault="00E1228B" w:rsidP="00B71EF7">
            <w:pPr>
              <w:pStyle w:val="RUPInstrues"/>
              <w:spacing w:line="360" w:lineRule="auto"/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</w:pPr>
            <w:r w:rsidRPr="008C6397"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  <w:t xml:space="preserve">Aprovar </w:t>
            </w:r>
            <w:proofErr w:type="gramStart"/>
            <w:r w:rsidRPr="008C6397"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  <w:t>toda</w:t>
            </w:r>
            <w:r w:rsidR="00B71EF7"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  <w:t>s</w:t>
            </w:r>
            <w:proofErr w:type="gramEnd"/>
            <w:r w:rsidR="00B71EF7"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  <w:t xml:space="preserve"> alterações</w:t>
            </w:r>
            <w:r w:rsidRPr="008C6397"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  <w:t xml:space="preserve"> no sistema;</w:t>
            </w:r>
          </w:p>
          <w:p w14:paraId="7016F941" w14:textId="77777777" w:rsidR="00E1228B" w:rsidRPr="008C6397" w:rsidRDefault="00E1228B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Solicitar alterações no sistema.</w:t>
            </w:r>
          </w:p>
        </w:tc>
      </w:tr>
      <w:tr w:rsidR="008C6397" w:rsidRPr="008C6397" w14:paraId="2B1072A7" w14:textId="77777777" w:rsidTr="00B71EF7">
        <w:trPr>
          <w:cantSplit/>
        </w:trPr>
        <w:tc>
          <w:tcPr>
            <w:tcW w:w="2376" w:type="dxa"/>
            <w:vAlign w:val="center"/>
          </w:tcPr>
          <w:p w14:paraId="10E852D9" w14:textId="77777777" w:rsidR="00E1228B" w:rsidRPr="008C6397" w:rsidRDefault="00E1228B" w:rsidP="00285D5D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Analista responsável</w:t>
            </w:r>
          </w:p>
        </w:tc>
        <w:tc>
          <w:tcPr>
            <w:tcW w:w="1843" w:type="dxa"/>
            <w:tcBorders>
              <w:right w:val="single" w:sz="6" w:space="0" w:color="auto"/>
            </w:tcBorders>
            <w:vAlign w:val="center"/>
          </w:tcPr>
          <w:p w14:paraId="3BBF1437" w14:textId="77777777" w:rsidR="00E1228B" w:rsidRPr="008C6397" w:rsidRDefault="008C6397" w:rsidP="00B71EF7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Bruno Barbosa</w:t>
            </w:r>
          </w:p>
        </w:tc>
        <w:tc>
          <w:tcPr>
            <w:tcW w:w="3293" w:type="dxa"/>
            <w:tcBorders>
              <w:left w:val="single" w:sz="6" w:space="0" w:color="auto"/>
            </w:tcBorders>
            <w:vAlign w:val="center"/>
          </w:tcPr>
          <w:p w14:paraId="2C776377" w14:textId="77777777" w:rsidR="00E1228B" w:rsidRPr="008C6397" w:rsidRDefault="008C6397" w:rsidP="00B71EF7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bsbruno1@gmail.com</w:t>
            </w:r>
          </w:p>
        </w:tc>
        <w:tc>
          <w:tcPr>
            <w:tcW w:w="5562" w:type="dxa"/>
            <w:tcBorders>
              <w:left w:val="single" w:sz="6" w:space="0" w:color="auto"/>
            </w:tcBorders>
            <w:vAlign w:val="center"/>
          </w:tcPr>
          <w:p w14:paraId="7B2F8BC4" w14:textId="77777777" w:rsidR="00E1228B" w:rsidRPr="008C6397" w:rsidRDefault="00E1228B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Levantar as regras e requisitos junto ao gestor;</w:t>
            </w:r>
          </w:p>
          <w:p w14:paraId="6A11DF9A" w14:textId="77777777" w:rsidR="00E1228B" w:rsidRDefault="00E1228B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Gerenciar o projeto durante todo o processo de construção, implantação e evolução;</w:t>
            </w:r>
          </w:p>
          <w:p w14:paraId="4ABC0B75" w14:textId="77777777" w:rsidR="00B71EF7" w:rsidRPr="008C6397" w:rsidRDefault="00B71EF7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Desenvolvimento das funcionalidades do sistema</w:t>
            </w:r>
          </w:p>
        </w:tc>
      </w:tr>
      <w:tr w:rsidR="008C6397" w:rsidRPr="008C6397" w14:paraId="71F56D97" w14:textId="77777777" w:rsidTr="00B71EF7">
        <w:trPr>
          <w:cantSplit/>
        </w:trPr>
        <w:tc>
          <w:tcPr>
            <w:tcW w:w="2376" w:type="dxa"/>
            <w:vAlign w:val="center"/>
          </w:tcPr>
          <w:p w14:paraId="310B40C4" w14:textId="77777777" w:rsidR="00E1228B" w:rsidRPr="008C6397" w:rsidRDefault="00E1228B" w:rsidP="00285D5D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Analista substituto</w:t>
            </w:r>
          </w:p>
        </w:tc>
        <w:tc>
          <w:tcPr>
            <w:tcW w:w="1843" w:type="dxa"/>
            <w:tcBorders>
              <w:right w:val="single" w:sz="6" w:space="0" w:color="auto"/>
            </w:tcBorders>
            <w:vAlign w:val="center"/>
          </w:tcPr>
          <w:p w14:paraId="17C07FB7" w14:textId="77777777" w:rsidR="00E1228B" w:rsidRPr="008C6397" w:rsidRDefault="008C6397" w:rsidP="00B71EF7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Rafael Maia</w:t>
            </w:r>
          </w:p>
        </w:tc>
        <w:tc>
          <w:tcPr>
            <w:tcW w:w="3293" w:type="dxa"/>
            <w:tcBorders>
              <w:left w:val="single" w:sz="6" w:space="0" w:color="auto"/>
            </w:tcBorders>
            <w:vAlign w:val="center"/>
          </w:tcPr>
          <w:p w14:paraId="4EF04128" w14:textId="77777777" w:rsidR="00E1228B" w:rsidRPr="008C6397" w:rsidRDefault="008C6397" w:rsidP="00B71EF7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rafaelma.andrade@gmail.com</w:t>
            </w:r>
          </w:p>
        </w:tc>
        <w:tc>
          <w:tcPr>
            <w:tcW w:w="5562" w:type="dxa"/>
            <w:tcBorders>
              <w:left w:val="single" w:sz="6" w:space="0" w:color="auto"/>
            </w:tcBorders>
            <w:vAlign w:val="center"/>
          </w:tcPr>
          <w:p w14:paraId="720085C7" w14:textId="77777777" w:rsidR="00E1228B" w:rsidRDefault="00E1228B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Substituir o analista responsável, em caso de ausência, assumindo todas as suas responsabilidades.</w:t>
            </w:r>
          </w:p>
          <w:p w14:paraId="191912DD" w14:textId="77777777" w:rsidR="00B71EF7" w:rsidRPr="008C6397" w:rsidRDefault="00B71EF7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Desenvolvimento das funcionalidades do sistema</w:t>
            </w:r>
          </w:p>
        </w:tc>
      </w:tr>
    </w:tbl>
    <w:p w14:paraId="6F7A3ABB" w14:textId="77777777" w:rsidR="006D6D93" w:rsidRDefault="006D6D93" w:rsidP="00285D5D">
      <w:pPr>
        <w:pStyle w:val="Corpodetexto2"/>
        <w:spacing w:line="360" w:lineRule="auto"/>
      </w:pPr>
    </w:p>
    <w:p w14:paraId="3F2C01F5" w14:textId="77777777" w:rsidR="006D6D93" w:rsidRDefault="006D6D93" w:rsidP="00285D5D">
      <w:pPr>
        <w:pStyle w:val="Corpodetexto2"/>
        <w:spacing w:line="360" w:lineRule="auto"/>
      </w:pPr>
    </w:p>
    <w:p w14:paraId="1653EEBF" w14:textId="77777777" w:rsidR="00853C87" w:rsidRDefault="00853C87" w:rsidP="00285D5D">
      <w:pPr>
        <w:pStyle w:val="Ttulo2"/>
        <w:spacing w:line="360" w:lineRule="auto"/>
        <w:jc w:val="both"/>
      </w:pPr>
      <w:bookmarkStart w:id="12" w:name="_Toc90284381"/>
      <w:bookmarkStart w:id="13" w:name="_Toc125771367"/>
      <w:r>
        <w:lastRenderedPageBreak/>
        <w:t>Público Alvo</w:t>
      </w:r>
      <w:bookmarkEnd w:id="12"/>
      <w:bookmarkEnd w:id="13"/>
    </w:p>
    <w:tbl>
      <w:tblPr>
        <w:tblW w:w="144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474"/>
      </w:tblGrid>
      <w:tr w:rsidR="00853C87" w14:paraId="283D6341" w14:textId="77777777">
        <w:trPr>
          <w:cantSplit/>
        </w:trPr>
        <w:tc>
          <w:tcPr>
            <w:tcW w:w="1985" w:type="dxa"/>
            <w:shd w:val="clear" w:color="auto" w:fill="D9D9D9"/>
            <w:vAlign w:val="center"/>
          </w:tcPr>
          <w:p w14:paraId="2CFAC797" w14:textId="77777777" w:rsidR="00853C87" w:rsidRDefault="00853C87" w:rsidP="00285D5D">
            <w:pPr>
              <w:pStyle w:val="RUPTabela"/>
              <w:spacing w:line="360" w:lineRule="auto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Público</w:t>
            </w:r>
          </w:p>
        </w:tc>
        <w:tc>
          <w:tcPr>
            <w:tcW w:w="12474" w:type="dxa"/>
            <w:shd w:val="clear" w:color="auto" w:fill="D9D9D9"/>
            <w:vAlign w:val="center"/>
          </w:tcPr>
          <w:p w14:paraId="2BC7BA28" w14:textId="77777777" w:rsidR="00853C87" w:rsidRDefault="00853C87" w:rsidP="00285D5D">
            <w:pPr>
              <w:pStyle w:val="RUPTabela"/>
              <w:spacing w:line="360" w:lineRule="auto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Necessidades</w:t>
            </w:r>
          </w:p>
        </w:tc>
      </w:tr>
      <w:tr w:rsidR="00853C87" w14:paraId="4AE7585A" w14:textId="77777777">
        <w:trPr>
          <w:cantSplit/>
          <w:trHeight w:val="524"/>
        </w:trPr>
        <w:tc>
          <w:tcPr>
            <w:tcW w:w="1985" w:type="dxa"/>
            <w:vAlign w:val="center"/>
          </w:tcPr>
          <w:p w14:paraId="56157C78" w14:textId="77777777" w:rsidR="00853C87" w:rsidRPr="00F41C1D" w:rsidRDefault="008C6397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F41C1D">
              <w:rPr>
                <w:b/>
                <w:bCs/>
                <w:sz w:val="22"/>
                <w:lang w:val="pt-BR"/>
              </w:rPr>
              <w:t>Gestor</w:t>
            </w:r>
          </w:p>
        </w:tc>
        <w:tc>
          <w:tcPr>
            <w:tcW w:w="12474" w:type="dxa"/>
            <w:vAlign w:val="center"/>
          </w:tcPr>
          <w:p w14:paraId="1154E8DB" w14:textId="77777777" w:rsidR="008C6397" w:rsidRDefault="008C6397" w:rsidP="00B71EF7">
            <w:pPr>
              <w:pStyle w:val="RUPTabela"/>
              <w:spacing w:line="360" w:lineRule="auto"/>
              <w:jc w:val="both"/>
              <w:rPr>
                <w:rFonts w:eastAsia="Arial"/>
                <w:sz w:val="22"/>
                <w:szCs w:val="22"/>
              </w:rPr>
            </w:pPr>
            <w:proofErr w:type="spellStart"/>
            <w:r w:rsidRPr="008C6397">
              <w:rPr>
                <w:rFonts w:eastAsia="Arial"/>
                <w:sz w:val="22"/>
                <w:szCs w:val="22"/>
              </w:rPr>
              <w:t>Recebe</w:t>
            </w:r>
            <w:r>
              <w:rPr>
                <w:rFonts w:eastAsia="Arial"/>
                <w:sz w:val="22"/>
                <w:szCs w:val="22"/>
              </w:rPr>
              <w:t>r</w:t>
            </w:r>
            <w:proofErr w:type="spellEnd"/>
            <w:r w:rsidRPr="008C6397">
              <w:rPr>
                <w:rFonts w:eastAsia="Arial"/>
                <w:sz w:val="22"/>
                <w:szCs w:val="22"/>
              </w:rPr>
              <w:t xml:space="preserve"> os dados do</w:t>
            </w:r>
            <w:r w:rsidR="00B71EF7">
              <w:rPr>
                <w:rFonts w:eastAsia="Arial"/>
                <w:sz w:val="22"/>
                <w:szCs w:val="22"/>
              </w:rPr>
              <w:t xml:space="preserve">s </w:t>
            </w:r>
            <w:proofErr w:type="spellStart"/>
            <w:r w:rsidR="00B71EF7">
              <w:rPr>
                <w:rFonts w:eastAsia="Arial"/>
                <w:sz w:val="22"/>
                <w:szCs w:val="22"/>
              </w:rPr>
              <w:t>alunos</w:t>
            </w:r>
            <w:proofErr w:type="spellEnd"/>
            <w:r w:rsidR="00B71EF7">
              <w:rPr>
                <w:rFonts w:eastAsia="Arial"/>
                <w:sz w:val="22"/>
                <w:szCs w:val="22"/>
              </w:rPr>
              <w:t xml:space="preserve"> matriculados e </w:t>
            </w:r>
            <w:proofErr w:type="spellStart"/>
            <w:r w:rsidR="00B71EF7">
              <w:rPr>
                <w:rFonts w:eastAsia="Arial"/>
                <w:sz w:val="22"/>
                <w:szCs w:val="22"/>
              </w:rPr>
              <w:t>registrá</w:t>
            </w:r>
            <w:proofErr w:type="spellEnd"/>
            <w:r>
              <w:rPr>
                <w:rFonts w:eastAsia="Arial"/>
                <w:sz w:val="22"/>
                <w:szCs w:val="22"/>
              </w:rPr>
              <w:t>-los para controle.</w:t>
            </w:r>
            <w:r w:rsidRPr="008C6397">
              <w:rPr>
                <w:rFonts w:eastAsia="Arial"/>
                <w:sz w:val="22"/>
                <w:szCs w:val="22"/>
              </w:rPr>
              <w:t xml:space="preserve"> </w:t>
            </w:r>
          </w:p>
          <w:p w14:paraId="0175C432" w14:textId="77777777" w:rsidR="008C6397" w:rsidRDefault="008C6397" w:rsidP="00B71EF7">
            <w:pPr>
              <w:pStyle w:val="RUPTabela"/>
              <w:spacing w:line="360" w:lineRule="auto"/>
              <w:jc w:val="both"/>
              <w:rPr>
                <w:rFonts w:eastAsia="Arial"/>
                <w:sz w:val="22"/>
                <w:szCs w:val="22"/>
              </w:rPr>
            </w:pPr>
            <w:proofErr w:type="spellStart"/>
            <w:r>
              <w:rPr>
                <w:rFonts w:eastAsia="Arial"/>
                <w:sz w:val="22"/>
                <w:szCs w:val="22"/>
              </w:rPr>
              <w:t>Gerenciar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de forma automatizada as </w:t>
            </w:r>
            <w:proofErr w:type="spellStart"/>
            <w:r>
              <w:rPr>
                <w:rFonts w:eastAsia="Arial"/>
                <w:sz w:val="22"/>
                <w:szCs w:val="22"/>
              </w:rPr>
              <w:t>instituições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eastAsia="Arial"/>
                <w:sz w:val="22"/>
                <w:szCs w:val="22"/>
              </w:rPr>
              <w:t>possui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contrato, os </w:t>
            </w:r>
            <w:proofErr w:type="spellStart"/>
            <w:r>
              <w:rPr>
                <w:rFonts w:eastAsia="Arial"/>
                <w:sz w:val="22"/>
                <w:szCs w:val="22"/>
              </w:rPr>
              <w:t>instrutores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alocados e os </w:t>
            </w:r>
            <w:proofErr w:type="spellStart"/>
            <w:r>
              <w:rPr>
                <w:rFonts w:eastAsia="Arial"/>
                <w:sz w:val="22"/>
                <w:szCs w:val="22"/>
              </w:rPr>
              <w:t>alunos</w:t>
            </w:r>
            <w:proofErr w:type="spellEnd"/>
            <w:r>
              <w:rPr>
                <w:rFonts w:eastAsia="Arial"/>
                <w:sz w:val="22"/>
                <w:szCs w:val="22"/>
              </w:rPr>
              <w:t>.</w:t>
            </w:r>
          </w:p>
          <w:p w14:paraId="1DF47334" w14:textId="77777777" w:rsidR="00853C87" w:rsidRDefault="008C6397" w:rsidP="00B71EF7">
            <w:pPr>
              <w:pStyle w:val="RUPTabela"/>
              <w:spacing w:line="360" w:lineRule="auto"/>
              <w:jc w:val="both"/>
              <w:rPr>
                <w:rFonts w:eastAsia="Arial"/>
                <w:sz w:val="22"/>
                <w:szCs w:val="22"/>
              </w:rPr>
            </w:pPr>
            <w:proofErr w:type="spellStart"/>
            <w:r>
              <w:rPr>
                <w:rFonts w:eastAsia="Arial"/>
                <w:sz w:val="22"/>
                <w:szCs w:val="22"/>
              </w:rPr>
              <w:t>F</w:t>
            </w:r>
            <w:r w:rsidRPr="008C6397">
              <w:rPr>
                <w:rFonts w:eastAsia="Arial"/>
                <w:sz w:val="22"/>
                <w:szCs w:val="22"/>
              </w:rPr>
              <w:t>az</w:t>
            </w:r>
            <w:r>
              <w:rPr>
                <w:rFonts w:eastAsia="Arial"/>
                <w:sz w:val="22"/>
                <w:szCs w:val="22"/>
              </w:rPr>
              <w:t>er</w:t>
            </w:r>
            <w:proofErr w:type="spellEnd"/>
            <w:r w:rsidRPr="008C6397">
              <w:rPr>
                <w:rFonts w:eastAsia="Arial"/>
                <w:sz w:val="22"/>
                <w:szCs w:val="22"/>
              </w:rPr>
              <w:t xml:space="preserve"> o </w:t>
            </w:r>
            <w:proofErr w:type="spellStart"/>
            <w:r w:rsidRPr="008C6397">
              <w:rPr>
                <w:rFonts w:eastAsia="Arial"/>
                <w:sz w:val="22"/>
                <w:szCs w:val="22"/>
              </w:rPr>
              <w:t>repasse</w:t>
            </w:r>
            <w:proofErr w:type="spellEnd"/>
            <w:r w:rsidRPr="008C6397">
              <w:rPr>
                <w:rFonts w:eastAsia="Arial"/>
                <w:sz w:val="22"/>
                <w:szCs w:val="22"/>
              </w:rPr>
              <w:t xml:space="preserve"> da </w:t>
            </w:r>
            <w:proofErr w:type="spellStart"/>
            <w:r w:rsidRPr="008C6397">
              <w:rPr>
                <w:rFonts w:eastAsia="Arial"/>
                <w:sz w:val="22"/>
                <w:szCs w:val="22"/>
              </w:rPr>
              <w:t>premiação</w:t>
            </w:r>
            <w:proofErr w:type="spellEnd"/>
            <w:r w:rsidRPr="008C6397">
              <w:rPr>
                <w:rFonts w:eastAsia="Arial"/>
                <w:sz w:val="22"/>
                <w:szCs w:val="22"/>
              </w:rPr>
              <w:t xml:space="preserve"> dos </w:t>
            </w:r>
            <w:proofErr w:type="spellStart"/>
            <w:r w:rsidRPr="008C6397">
              <w:rPr>
                <w:rFonts w:eastAsia="Arial"/>
                <w:sz w:val="22"/>
                <w:szCs w:val="22"/>
              </w:rPr>
              <w:t>torneios</w:t>
            </w:r>
            <w:proofErr w:type="spellEnd"/>
            <w:r w:rsidRPr="008C6397"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 w:rsidRPr="008C6397">
              <w:rPr>
                <w:rFonts w:eastAsia="Arial"/>
                <w:sz w:val="22"/>
                <w:szCs w:val="22"/>
              </w:rPr>
              <w:t>mensais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para os </w:t>
            </w:r>
            <w:proofErr w:type="spellStart"/>
            <w:r>
              <w:rPr>
                <w:rFonts w:eastAsia="Arial"/>
                <w:sz w:val="22"/>
                <w:szCs w:val="22"/>
              </w:rPr>
              <w:t>instrutores</w:t>
            </w:r>
            <w:proofErr w:type="spellEnd"/>
          </w:p>
          <w:p w14:paraId="45F45ED8" w14:textId="77777777" w:rsidR="00B50C24" w:rsidRPr="008C6397" w:rsidRDefault="00B50C24" w:rsidP="00B71EF7">
            <w:pPr>
              <w:pStyle w:val="RUPTabela"/>
              <w:spacing w:line="360" w:lineRule="auto"/>
              <w:jc w:val="both"/>
              <w:rPr>
                <w:color w:val="0000FF"/>
                <w:sz w:val="22"/>
                <w:szCs w:val="22"/>
                <w:lang w:val="pt-BR"/>
              </w:rPr>
            </w:pPr>
            <w:r>
              <w:rPr>
                <w:rFonts w:eastAsia="Arial"/>
                <w:sz w:val="22"/>
                <w:szCs w:val="22"/>
              </w:rPr>
              <w:t xml:space="preserve">Calcular a </w:t>
            </w:r>
            <w:proofErr w:type="spellStart"/>
            <w:r>
              <w:rPr>
                <w:rFonts w:eastAsia="Arial"/>
                <w:sz w:val="22"/>
                <w:szCs w:val="22"/>
              </w:rPr>
              <w:t>co</w:t>
            </w:r>
            <w:r w:rsidR="00B71EF7">
              <w:rPr>
                <w:rFonts w:eastAsia="Arial"/>
                <w:sz w:val="22"/>
                <w:szCs w:val="22"/>
              </w:rPr>
              <w:t>missão</w:t>
            </w:r>
            <w:proofErr w:type="spellEnd"/>
            <w:r w:rsidR="00B71EF7">
              <w:rPr>
                <w:rFonts w:eastAsia="Arial"/>
                <w:sz w:val="22"/>
                <w:szCs w:val="22"/>
              </w:rPr>
              <w:t xml:space="preserve"> dos </w:t>
            </w:r>
            <w:proofErr w:type="spellStart"/>
            <w:r w:rsidR="00B71EF7">
              <w:rPr>
                <w:rFonts w:eastAsia="Arial"/>
                <w:sz w:val="22"/>
                <w:szCs w:val="22"/>
              </w:rPr>
              <w:t>instrutores</w:t>
            </w:r>
            <w:proofErr w:type="spellEnd"/>
            <w:r w:rsidR="00B71EF7">
              <w:rPr>
                <w:rFonts w:eastAsia="Arial"/>
                <w:sz w:val="22"/>
                <w:szCs w:val="22"/>
              </w:rPr>
              <w:t xml:space="preserve"> de </w:t>
            </w:r>
            <w:proofErr w:type="spellStart"/>
            <w:r w:rsidR="00B71EF7">
              <w:rPr>
                <w:rFonts w:eastAsia="Arial"/>
                <w:sz w:val="22"/>
                <w:szCs w:val="22"/>
              </w:rPr>
              <w:t>acordo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com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o número de </w:t>
            </w:r>
            <w:proofErr w:type="spellStart"/>
            <w:r>
              <w:rPr>
                <w:rFonts w:eastAsia="Arial"/>
                <w:sz w:val="22"/>
                <w:szCs w:val="22"/>
              </w:rPr>
              <w:t>alunos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deste</w:t>
            </w:r>
            <w:proofErr w:type="spellEnd"/>
            <w:r>
              <w:rPr>
                <w:rFonts w:eastAsia="Arial"/>
                <w:sz w:val="22"/>
                <w:szCs w:val="22"/>
              </w:rPr>
              <w:t>.</w:t>
            </w:r>
          </w:p>
        </w:tc>
      </w:tr>
      <w:tr w:rsidR="008C6397" w14:paraId="48701565" w14:textId="77777777" w:rsidTr="00FE4D1A">
        <w:trPr>
          <w:cantSplit/>
          <w:trHeight w:val="524"/>
        </w:trPr>
        <w:tc>
          <w:tcPr>
            <w:tcW w:w="1985" w:type="dxa"/>
            <w:vAlign w:val="center"/>
          </w:tcPr>
          <w:p w14:paraId="2835489E" w14:textId="77777777" w:rsidR="008C6397" w:rsidRPr="00F41C1D" w:rsidRDefault="008C6397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F41C1D">
              <w:rPr>
                <w:b/>
                <w:bCs/>
                <w:sz w:val="22"/>
                <w:lang w:val="pt-BR"/>
              </w:rPr>
              <w:t>Instrutor</w:t>
            </w:r>
          </w:p>
        </w:tc>
        <w:tc>
          <w:tcPr>
            <w:tcW w:w="12474" w:type="dxa"/>
          </w:tcPr>
          <w:p w14:paraId="1F2F99A9" w14:textId="77777777" w:rsidR="008C6397" w:rsidRDefault="008C6397" w:rsidP="00B71EF7">
            <w:pPr>
              <w:tabs>
                <w:tab w:val="left" w:pos="540"/>
                <w:tab w:val="left" w:pos="1260"/>
              </w:tabs>
              <w:spacing w:after="120"/>
              <w:jc w:val="both"/>
              <w:rPr>
                <w:rFonts w:eastAsia="Arial" w:cs="Arial"/>
                <w:szCs w:val="22"/>
              </w:rPr>
            </w:pPr>
            <w:r w:rsidRPr="008C6397">
              <w:rPr>
                <w:rFonts w:eastAsia="Arial" w:cs="Arial"/>
                <w:szCs w:val="22"/>
              </w:rPr>
              <w:t>Organiza</w:t>
            </w:r>
            <w:r>
              <w:rPr>
                <w:rFonts w:eastAsia="Arial" w:cs="Arial"/>
                <w:szCs w:val="22"/>
              </w:rPr>
              <w:t>r</w:t>
            </w:r>
            <w:r w:rsidRPr="008C6397">
              <w:rPr>
                <w:rFonts w:eastAsia="Arial" w:cs="Arial"/>
                <w:szCs w:val="22"/>
              </w:rPr>
              <w:t xml:space="preserve"> torneios mensais</w:t>
            </w:r>
            <w:r>
              <w:rPr>
                <w:rFonts w:eastAsia="Arial" w:cs="Arial"/>
                <w:szCs w:val="22"/>
              </w:rPr>
              <w:t xml:space="preserve"> com premiação em moedas virtuais</w:t>
            </w:r>
          </w:p>
          <w:p w14:paraId="0026AE15" w14:textId="77777777" w:rsidR="008C6397" w:rsidRDefault="008C6397" w:rsidP="00B71EF7">
            <w:pPr>
              <w:tabs>
                <w:tab w:val="left" w:pos="540"/>
                <w:tab w:val="left" w:pos="1260"/>
              </w:tabs>
              <w:spacing w:after="120"/>
              <w:jc w:val="both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C</w:t>
            </w:r>
            <w:r w:rsidRPr="008C6397">
              <w:rPr>
                <w:rFonts w:eastAsia="Arial" w:cs="Arial"/>
                <w:szCs w:val="22"/>
              </w:rPr>
              <w:t>apta</w:t>
            </w:r>
            <w:r>
              <w:rPr>
                <w:rFonts w:eastAsia="Arial" w:cs="Arial"/>
                <w:szCs w:val="22"/>
              </w:rPr>
              <w:t>r</w:t>
            </w:r>
            <w:r w:rsidRPr="008C6397">
              <w:rPr>
                <w:rFonts w:eastAsia="Arial" w:cs="Arial"/>
                <w:szCs w:val="22"/>
              </w:rPr>
              <w:t xml:space="preserve"> a</w:t>
            </w:r>
            <w:r>
              <w:rPr>
                <w:rFonts w:eastAsia="Arial" w:cs="Arial"/>
                <w:szCs w:val="22"/>
              </w:rPr>
              <w:t>lunos para o clube de xadrez</w:t>
            </w:r>
          </w:p>
          <w:p w14:paraId="66F10C41" w14:textId="77777777" w:rsidR="008C6397" w:rsidRPr="008C6397" w:rsidRDefault="008C6397" w:rsidP="00B71EF7">
            <w:pPr>
              <w:tabs>
                <w:tab w:val="left" w:pos="540"/>
                <w:tab w:val="left" w:pos="1260"/>
              </w:tabs>
              <w:spacing w:after="120"/>
              <w:jc w:val="both"/>
              <w:rPr>
                <w:szCs w:val="22"/>
              </w:rPr>
            </w:pPr>
            <w:r>
              <w:rPr>
                <w:rFonts w:eastAsia="Arial" w:cs="Arial"/>
                <w:szCs w:val="22"/>
              </w:rPr>
              <w:t>E</w:t>
            </w:r>
            <w:r w:rsidRPr="008C6397">
              <w:rPr>
                <w:rFonts w:eastAsia="Arial" w:cs="Arial"/>
                <w:szCs w:val="22"/>
              </w:rPr>
              <w:t>ncaminha</w:t>
            </w:r>
            <w:r>
              <w:rPr>
                <w:rFonts w:eastAsia="Arial" w:cs="Arial"/>
                <w:szCs w:val="22"/>
              </w:rPr>
              <w:t>r</w:t>
            </w:r>
            <w:r w:rsidRPr="008C6397">
              <w:rPr>
                <w:rFonts w:eastAsia="Arial" w:cs="Arial"/>
                <w:szCs w:val="22"/>
              </w:rPr>
              <w:t xml:space="preserve"> os dados da matrícula para o </w:t>
            </w:r>
            <w:r>
              <w:rPr>
                <w:rFonts w:eastAsia="Arial" w:cs="Arial"/>
                <w:szCs w:val="22"/>
              </w:rPr>
              <w:t>gestor</w:t>
            </w:r>
            <w:r w:rsidRPr="008C6397">
              <w:rPr>
                <w:rFonts w:eastAsia="Arial" w:cs="Arial"/>
                <w:szCs w:val="22"/>
              </w:rPr>
              <w:t>.</w:t>
            </w:r>
          </w:p>
        </w:tc>
      </w:tr>
      <w:tr w:rsidR="00D93631" w14:paraId="263772DD" w14:textId="77777777">
        <w:trPr>
          <w:cantSplit/>
          <w:trHeight w:val="524"/>
        </w:trPr>
        <w:tc>
          <w:tcPr>
            <w:tcW w:w="1985" w:type="dxa"/>
            <w:vAlign w:val="center"/>
          </w:tcPr>
          <w:p w14:paraId="0EF1AE9E" w14:textId="77777777" w:rsidR="00D93631" w:rsidRPr="00F41C1D" w:rsidRDefault="00F41C1D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F41C1D">
              <w:rPr>
                <w:b/>
                <w:bCs/>
                <w:sz w:val="22"/>
                <w:lang w:val="pt-BR"/>
              </w:rPr>
              <w:t>Alunos</w:t>
            </w:r>
          </w:p>
        </w:tc>
        <w:tc>
          <w:tcPr>
            <w:tcW w:w="12474" w:type="dxa"/>
            <w:tcBorders>
              <w:bottom w:val="single" w:sz="4" w:space="0" w:color="auto"/>
            </w:tcBorders>
            <w:vAlign w:val="center"/>
          </w:tcPr>
          <w:p w14:paraId="320C7CB0" w14:textId="116CF59C" w:rsidR="00050A28" w:rsidRDefault="00050A28" w:rsidP="00B71EF7">
            <w:pPr>
              <w:pStyle w:val="RUPTabela"/>
              <w:spacing w:line="360" w:lineRule="auto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Participar do </w:t>
            </w:r>
            <w:proofErr w:type="spellStart"/>
            <w:r>
              <w:rPr>
                <w:rFonts w:eastAsia="Arial"/>
                <w:sz w:val="22"/>
                <w:szCs w:val="22"/>
              </w:rPr>
              <w:t>clube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eastAsia="Arial"/>
                <w:sz w:val="22"/>
                <w:szCs w:val="22"/>
              </w:rPr>
              <w:t>xadrez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eastAsia="Arial"/>
                <w:sz w:val="22"/>
                <w:szCs w:val="22"/>
              </w:rPr>
              <w:t>sua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instituição</w:t>
            </w:r>
            <w:proofErr w:type="spellEnd"/>
          </w:p>
          <w:p w14:paraId="68C49E97" w14:textId="3DB05DD5" w:rsidR="00F41C1D" w:rsidRDefault="00050A28" w:rsidP="00B71EF7">
            <w:pPr>
              <w:pStyle w:val="RUPTabela"/>
              <w:spacing w:line="360" w:lineRule="auto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Participar de </w:t>
            </w:r>
            <w:proofErr w:type="spellStart"/>
            <w:r>
              <w:rPr>
                <w:rFonts w:eastAsia="Arial"/>
                <w:sz w:val="22"/>
                <w:szCs w:val="22"/>
              </w:rPr>
              <w:t>torneios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mensais</w:t>
            </w:r>
            <w:proofErr w:type="spellEnd"/>
          </w:p>
          <w:p w14:paraId="0B06FD7E" w14:textId="60B0F850" w:rsidR="00D93631" w:rsidRPr="00050A28" w:rsidRDefault="00F41C1D" w:rsidP="00B71EF7">
            <w:pPr>
              <w:pStyle w:val="RUPTabela"/>
              <w:spacing w:line="360" w:lineRule="auto"/>
              <w:jc w:val="both"/>
              <w:rPr>
                <w:rFonts w:eastAsia="Arial"/>
                <w:sz w:val="22"/>
                <w:szCs w:val="22"/>
              </w:rPr>
            </w:pPr>
            <w:proofErr w:type="spellStart"/>
            <w:r>
              <w:rPr>
                <w:rFonts w:eastAsia="Arial"/>
                <w:sz w:val="22"/>
                <w:szCs w:val="22"/>
              </w:rPr>
              <w:t>Acompanhar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sua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evolução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no </w:t>
            </w:r>
            <w:proofErr w:type="spellStart"/>
            <w:r>
              <w:rPr>
                <w:rFonts w:eastAsia="Arial"/>
                <w:sz w:val="22"/>
                <w:szCs w:val="22"/>
              </w:rPr>
              <w:t>xadrez</w:t>
            </w:r>
            <w:proofErr w:type="spellEnd"/>
          </w:p>
        </w:tc>
      </w:tr>
    </w:tbl>
    <w:p w14:paraId="383E4295" w14:textId="77777777" w:rsidR="00853C87" w:rsidRDefault="00853C87" w:rsidP="00285D5D">
      <w:pPr>
        <w:pStyle w:val="Corpodetexto"/>
        <w:spacing w:line="360" w:lineRule="auto"/>
        <w:ind w:left="0"/>
        <w:jc w:val="both"/>
      </w:pPr>
    </w:p>
    <w:p w14:paraId="478D0DBE" w14:textId="77777777" w:rsidR="00853C87" w:rsidRDefault="00853C87" w:rsidP="00285D5D">
      <w:pPr>
        <w:spacing w:before="120" w:after="120" w:line="360" w:lineRule="auto"/>
        <w:jc w:val="both"/>
        <w:rPr>
          <w:rFonts w:cs="Arial"/>
          <w:i/>
          <w:color w:val="0000FF"/>
        </w:rPr>
      </w:pPr>
    </w:p>
    <w:p w14:paraId="09551409" w14:textId="77777777" w:rsidR="00853C87" w:rsidRDefault="00853C87" w:rsidP="00285D5D">
      <w:pPr>
        <w:pStyle w:val="Ttulo1"/>
        <w:spacing w:line="360" w:lineRule="auto"/>
        <w:jc w:val="both"/>
        <w:sectPr w:rsidR="00853C87">
          <w:headerReference w:type="default" r:id="rId12"/>
          <w:endnotePr>
            <w:numFmt w:val="decimal"/>
          </w:endnotePr>
          <w:pgSz w:w="16840" w:h="11907" w:orient="landscape" w:code="9"/>
          <w:pgMar w:top="1440" w:right="1418" w:bottom="1440" w:left="1418" w:header="720" w:footer="720" w:gutter="0"/>
          <w:cols w:space="720"/>
        </w:sectPr>
      </w:pPr>
      <w:bookmarkStart w:id="14" w:name="_Toc87960954"/>
      <w:bookmarkStart w:id="15" w:name="_Toc90284383"/>
    </w:p>
    <w:p w14:paraId="1FEE40DD" w14:textId="77777777" w:rsidR="00853C87" w:rsidRDefault="00853C87" w:rsidP="00285D5D">
      <w:pPr>
        <w:pStyle w:val="Ttulo1"/>
        <w:spacing w:line="360" w:lineRule="auto"/>
        <w:jc w:val="both"/>
      </w:pPr>
      <w:bookmarkStart w:id="16" w:name="_Toc125771368"/>
      <w:r>
        <w:lastRenderedPageBreak/>
        <w:t xml:space="preserve">Cenário </w:t>
      </w:r>
      <w:bookmarkEnd w:id="14"/>
      <w:r>
        <w:t>Atual</w:t>
      </w:r>
      <w:bookmarkEnd w:id="15"/>
      <w:bookmarkEnd w:id="16"/>
    </w:p>
    <w:p w14:paraId="123B1C7B" w14:textId="77777777" w:rsidR="00853C87" w:rsidRDefault="00853C87" w:rsidP="00285D5D">
      <w:pPr>
        <w:pStyle w:val="Ttulo2"/>
        <w:spacing w:line="360" w:lineRule="auto"/>
        <w:jc w:val="both"/>
      </w:pPr>
      <w:bookmarkStart w:id="17" w:name="_Toc90284385"/>
      <w:bookmarkStart w:id="18" w:name="_Toc125771369"/>
      <w:r>
        <w:t>Ambiente do usuário</w:t>
      </w:r>
      <w:bookmarkEnd w:id="17"/>
      <w:bookmarkEnd w:id="18"/>
    </w:p>
    <w:tbl>
      <w:tblPr>
        <w:tblW w:w="927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7"/>
        <w:gridCol w:w="6759"/>
      </w:tblGrid>
      <w:tr w:rsidR="00853C87" w14:paraId="5C6B9D47" w14:textId="77777777">
        <w:trPr>
          <w:cantSplit/>
          <w:trHeight w:val="27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C04506" w14:textId="77777777" w:rsidR="00853C87" w:rsidRPr="002A7D5A" w:rsidRDefault="00853C87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bookmarkStart w:id="19" w:name="_Toc452813579"/>
            <w:bookmarkStart w:id="20" w:name="_Toc436203379"/>
            <w:bookmarkStart w:id="21" w:name="_Toc90284387"/>
            <w:bookmarkEnd w:id="4"/>
            <w:bookmarkEnd w:id="5"/>
            <w:r w:rsidRPr="002A7D5A">
              <w:rPr>
                <w:sz w:val="22"/>
                <w:lang w:val="pt-BR"/>
              </w:rPr>
              <w:t>Descrição do ambiente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9C58" w14:textId="77777777" w:rsidR="00F41C1D" w:rsidRDefault="00F41C1D" w:rsidP="00B71EF7">
            <w:pPr>
              <w:spacing w:line="360" w:lineRule="auto"/>
              <w:jc w:val="both"/>
            </w:pPr>
            <w:r>
              <w:t>O</w:t>
            </w:r>
            <w:r w:rsidR="00B71EF7">
              <w:t>s</w:t>
            </w:r>
            <w:r>
              <w:t xml:space="preserve"> instrutor</w:t>
            </w:r>
            <w:r w:rsidR="00B71EF7">
              <w:t>es</w:t>
            </w:r>
            <w:r>
              <w:t xml:space="preserve"> capta</w:t>
            </w:r>
            <w:r w:rsidR="00B71EF7">
              <w:t>m</w:t>
            </w:r>
            <w:r>
              <w:t xml:space="preserve"> os alunos para participar</w:t>
            </w:r>
            <w:r w:rsidR="00B71EF7">
              <w:t>em</w:t>
            </w:r>
            <w:r>
              <w:t xml:space="preserve"> do clube de xadrez na instituição, onde há aulas particulares para um ou mais alunos afim de prepará-los para competições</w:t>
            </w:r>
            <w:r w:rsidR="00B71EF7">
              <w:t>, o xadrez esportivo</w:t>
            </w:r>
            <w:r>
              <w:t>.</w:t>
            </w:r>
            <w:r w:rsidR="00B71EF7">
              <w:t xml:space="preserve"> </w:t>
            </w:r>
            <w:r>
              <w:t xml:space="preserve"> O aluno ou responsável assina um contrato e paga uma mensalidade à empresa re</w:t>
            </w:r>
            <w:r w:rsidR="00B71EF7">
              <w:t>ferente a essas aulas. Os dados</w:t>
            </w:r>
            <w:r>
              <w:t xml:space="preserve"> dos instrutores, instituições e alunos são armazenados de forma lenta e precária, ocasionando dificuldades  na alocação dos recursos da empresa.</w:t>
            </w:r>
            <w:r w:rsidR="00B71EF7">
              <w:t xml:space="preserve"> </w:t>
            </w:r>
          </w:p>
          <w:p w14:paraId="768EB967" w14:textId="77777777" w:rsidR="00B71EF7" w:rsidRPr="00F41C1D" w:rsidRDefault="00B71EF7" w:rsidP="00B71EF7">
            <w:pPr>
              <w:spacing w:line="360" w:lineRule="auto"/>
              <w:jc w:val="both"/>
            </w:pPr>
            <w:r>
              <w:t>Os instrutores organizam ainda torneios mensais para os alunos da instituição, cuja premiação é feita em dinheiro.</w:t>
            </w:r>
          </w:p>
        </w:tc>
      </w:tr>
      <w:tr w:rsidR="00F41C1D" w:rsidRPr="00F41C1D" w14:paraId="288B8B8D" w14:textId="77777777">
        <w:trPr>
          <w:cantSplit/>
          <w:trHeight w:val="27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7D862F" w14:textId="77777777" w:rsidR="00853C87" w:rsidRPr="00F41C1D" w:rsidRDefault="00853C87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>Número de usuários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874D" w14:textId="77777777" w:rsidR="00126189" w:rsidRPr="00F41C1D" w:rsidRDefault="00126189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 xml:space="preserve">Internos: </w:t>
            </w:r>
            <w:r w:rsidR="00B71EF7">
              <w:rPr>
                <w:sz w:val="22"/>
                <w:lang w:val="pt-BR"/>
              </w:rPr>
              <w:t>Diversos</w:t>
            </w:r>
          </w:p>
          <w:p w14:paraId="0B0060BB" w14:textId="77777777" w:rsidR="00853C87" w:rsidRPr="00F41C1D" w:rsidRDefault="00126189" w:rsidP="00B71EF7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>Externos:</w:t>
            </w:r>
            <w:r w:rsidR="00F41C1D" w:rsidRPr="00F41C1D">
              <w:rPr>
                <w:sz w:val="22"/>
                <w:lang w:val="pt-BR"/>
              </w:rPr>
              <w:t xml:space="preserve"> </w:t>
            </w:r>
            <w:r w:rsidR="00B71EF7">
              <w:rPr>
                <w:sz w:val="22"/>
                <w:lang w:val="pt-BR"/>
              </w:rPr>
              <w:t>Diversos</w:t>
            </w:r>
          </w:p>
        </w:tc>
      </w:tr>
      <w:tr w:rsidR="00853C87" w:rsidRPr="00F41C1D" w14:paraId="546A2928" w14:textId="77777777">
        <w:trPr>
          <w:cantSplit/>
          <w:trHeight w:val="27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755ABF" w14:textId="77777777" w:rsidR="00853C87" w:rsidRPr="00F41C1D" w:rsidRDefault="00853C87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>Computadores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FF8C" w14:textId="77777777" w:rsidR="001B3FB3" w:rsidRPr="00F41C1D" w:rsidRDefault="00853C87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 xml:space="preserve">Internos: </w:t>
            </w:r>
            <w:r w:rsidR="001B3FB3" w:rsidRPr="00F41C1D">
              <w:rPr>
                <w:sz w:val="22"/>
                <w:lang w:val="pt-BR"/>
              </w:rPr>
              <w:t xml:space="preserve">Diversos </w:t>
            </w:r>
          </w:p>
          <w:p w14:paraId="2C264D24" w14:textId="77777777" w:rsidR="00853C87" w:rsidRPr="00F41C1D" w:rsidRDefault="00853C87" w:rsidP="00F41C1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 xml:space="preserve">Usuários externos: </w:t>
            </w:r>
            <w:r w:rsidR="00F41C1D">
              <w:rPr>
                <w:sz w:val="22"/>
                <w:lang w:val="pt-BR"/>
              </w:rPr>
              <w:t>Diversos</w:t>
            </w:r>
          </w:p>
        </w:tc>
      </w:tr>
      <w:tr w:rsidR="00853C87" w:rsidRPr="00F41C1D" w14:paraId="28A5C6F0" w14:textId="77777777">
        <w:trPr>
          <w:cantSplit/>
          <w:trHeight w:val="27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B9BD86" w14:textId="77777777" w:rsidR="00853C87" w:rsidRPr="00F41C1D" w:rsidRDefault="00853C87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>Internet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76EC" w14:textId="77777777" w:rsidR="00F41C1D" w:rsidRDefault="00853C87" w:rsidP="00F41C1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 xml:space="preserve">Internos: Conexão banda larga </w:t>
            </w:r>
          </w:p>
          <w:p w14:paraId="08E73340" w14:textId="77777777" w:rsidR="00853C87" w:rsidRPr="00F41C1D" w:rsidRDefault="00853C87" w:rsidP="00F41C1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 xml:space="preserve">Externos: </w:t>
            </w:r>
            <w:r w:rsidR="00F41C1D">
              <w:rPr>
                <w:sz w:val="22"/>
                <w:lang w:val="pt-BR"/>
              </w:rPr>
              <w:t>Conexão banda larga</w:t>
            </w:r>
          </w:p>
        </w:tc>
      </w:tr>
    </w:tbl>
    <w:p w14:paraId="7ACDB0DD" w14:textId="77777777" w:rsidR="00853C87" w:rsidRDefault="00853C87" w:rsidP="00285D5D">
      <w:pPr>
        <w:pStyle w:val="Corpodetexto2"/>
        <w:spacing w:line="360" w:lineRule="auto"/>
        <w:ind w:left="0"/>
        <w:jc w:val="both"/>
      </w:pPr>
      <w:bookmarkStart w:id="22" w:name="_Toc452813581"/>
      <w:bookmarkStart w:id="23" w:name="_Toc447960005"/>
      <w:bookmarkStart w:id="24" w:name="_Toc436203381"/>
      <w:bookmarkEnd w:id="19"/>
      <w:bookmarkEnd w:id="20"/>
      <w:bookmarkEnd w:id="21"/>
    </w:p>
    <w:p w14:paraId="4006F9A8" w14:textId="77777777" w:rsidR="00853C87" w:rsidRDefault="00853C87" w:rsidP="00285D5D">
      <w:pPr>
        <w:pStyle w:val="Ttulo1"/>
        <w:spacing w:line="360" w:lineRule="auto"/>
        <w:jc w:val="both"/>
      </w:pPr>
      <w:bookmarkStart w:id="25" w:name="_Toc90284389"/>
      <w:bookmarkStart w:id="26" w:name="_Toc125771370"/>
      <w:bookmarkEnd w:id="22"/>
      <w:bookmarkEnd w:id="23"/>
      <w:r>
        <w:t>Necessidades</w:t>
      </w:r>
      <w:bookmarkEnd w:id="25"/>
      <w:bookmarkEnd w:id="26"/>
    </w:p>
    <w:p w14:paraId="66A4871C" w14:textId="77777777" w:rsidR="00E5057D" w:rsidRPr="00C67250" w:rsidRDefault="00E5057D" w:rsidP="00285D5D">
      <w:pPr>
        <w:pStyle w:val="Corpodetexto"/>
        <w:spacing w:line="360" w:lineRule="auto"/>
        <w:ind w:left="0" w:right="-329" w:firstLine="720"/>
        <w:jc w:val="both"/>
      </w:pPr>
      <w:bookmarkStart w:id="27" w:name="_Toc87960958"/>
      <w:bookmarkStart w:id="28" w:name="_Toc456600919"/>
      <w:bookmarkStart w:id="29" w:name="_Toc456598588"/>
      <w:bookmarkStart w:id="30" w:name="_Toc452813585"/>
      <w:bookmarkStart w:id="31" w:name="_Toc436203384"/>
      <w:bookmarkStart w:id="32" w:name="_Toc425054386"/>
      <w:bookmarkStart w:id="33" w:name="_Toc422186479"/>
      <w:bookmarkStart w:id="34" w:name="_Toc346297773"/>
      <w:bookmarkStart w:id="35" w:name="_Toc342757864"/>
      <w:r w:rsidRPr="00C67250">
        <w:t>O sistema a ser desenvolvido ou adquirido deverá:</w:t>
      </w:r>
    </w:p>
    <w:p w14:paraId="50E01849" w14:textId="77777777" w:rsidR="00853C87" w:rsidRDefault="00853C87" w:rsidP="00285D5D">
      <w:pPr>
        <w:pStyle w:val="Ttulo3"/>
        <w:spacing w:line="360" w:lineRule="auto"/>
      </w:pPr>
      <w:bookmarkStart w:id="36" w:name="_Toc14506164"/>
      <w:bookmarkStart w:id="37" w:name="_Toc87255809"/>
      <w:bookmarkStart w:id="38" w:name="_Toc90284391"/>
      <w:bookmarkStart w:id="39" w:name="_Toc125771371"/>
      <w:r>
        <w:t xml:space="preserve">Necessidade </w:t>
      </w:r>
      <w:bookmarkEnd w:id="36"/>
      <w:bookmarkEnd w:id="37"/>
      <w:bookmarkEnd w:id="38"/>
      <w:r w:rsidR="00166C47">
        <w:t>1</w:t>
      </w:r>
      <w:bookmarkEnd w:id="39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853C87" w14:paraId="50125A1B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107D90" w14:textId="77777777" w:rsidR="00853C87" w:rsidRDefault="00853C87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DD5F" w14:textId="77777777" w:rsidR="00853C87" w:rsidRPr="00D07515" w:rsidRDefault="001E7C07" w:rsidP="00E44185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rFonts w:ascii="Helvetica" w:hAnsi="Helvetica" w:cs="Helvetica"/>
                <w:sz w:val="23"/>
                <w:szCs w:val="23"/>
                <w:lang w:val="pt-BR"/>
              </w:rPr>
              <w:t>Cadastro dos dados das instituições contratantes.</w:t>
            </w:r>
          </w:p>
        </w:tc>
      </w:tr>
      <w:tr w:rsidR="00853C87" w14:paraId="29577A3E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179A6B" w14:textId="77777777" w:rsidR="00853C87" w:rsidRDefault="00853C87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E832" w14:textId="77777777" w:rsidR="00853C87" w:rsidRPr="00D07515" w:rsidRDefault="00D07515" w:rsidP="00E44185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D07515">
              <w:rPr>
                <w:sz w:val="22"/>
                <w:lang w:val="pt-BR"/>
              </w:rPr>
              <w:t xml:space="preserve">Os dados das instituições contratantes são armazenados em planilha ou histórico de </w:t>
            </w:r>
            <w:proofErr w:type="spellStart"/>
            <w:r w:rsidRPr="00D07515">
              <w:rPr>
                <w:sz w:val="22"/>
                <w:lang w:val="pt-BR"/>
              </w:rPr>
              <w:t>email</w:t>
            </w:r>
            <w:proofErr w:type="spellEnd"/>
            <w:r w:rsidRPr="00D07515">
              <w:rPr>
                <w:sz w:val="22"/>
                <w:lang w:val="pt-BR"/>
              </w:rPr>
              <w:t>.</w:t>
            </w:r>
          </w:p>
        </w:tc>
      </w:tr>
      <w:tr w:rsidR="00853C87" w14:paraId="08793D6E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F95938" w14:textId="77777777" w:rsidR="00853C87" w:rsidRDefault="00853C87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071C4" w14:textId="77777777" w:rsidR="00853C87" w:rsidRPr="00D07515" w:rsidRDefault="00D07515" w:rsidP="00E44185">
            <w:pPr>
              <w:pStyle w:val="RUPTabela"/>
              <w:spacing w:line="360" w:lineRule="auto"/>
              <w:jc w:val="both"/>
              <w:rPr>
                <w:sz w:val="22"/>
                <w:lang w:val="pt-PT"/>
              </w:rPr>
            </w:pPr>
            <w:r w:rsidRPr="00D07515">
              <w:rPr>
                <w:sz w:val="22"/>
                <w:lang w:val="pt-PT"/>
              </w:rPr>
              <w:t>O sistema deve permitir ao gestor incluir, alterar, excluir e consultar os dados das instituições</w:t>
            </w:r>
            <w:r w:rsidR="0015314A">
              <w:rPr>
                <w:sz w:val="22"/>
                <w:lang w:val="pt-PT"/>
              </w:rPr>
              <w:t>.</w:t>
            </w:r>
            <w:r w:rsidR="00174AA3" w:rsidRPr="00D07515">
              <w:rPr>
                <w:sz w:val="22"/>
                <w:lang w:val="pt-PT"/>
              </w:rPr>
              <w:t xml:space="preserve"> </w:t>
            </w:r>
          </w:p>
        </w:tc>
      </w:tr>
    </w:tbl>
    <w:p w14:paraId="2E36548B" w14:textId="77777777" w:rsidR="00E44185" w:rsidRPr="00E44185" w:rsidRDefault="00E44185" w:rsidP="00E44185">
      <w:pPr>
        <w:pStyle w:val="Corpodetexto3"/>
      </w:pPr>
      <w:bookmarkStart w:id="40" w:name="_Toc125771372"/>
    </w:p>
    <w:p w14:paraId="75561915" w14:textId="77777777" w:rsidR="000C4699" w:rsidRPr="000C4699" w:rsidRDefault="00166C47" w:rsidP="00E44185">
      <w:pPr>
        <w:pStyle w:val="Ttulo3"/>
        <w:spacing w:line="360" w:lineRule="auto"/>
        <w:jc w:val="both"/>
      </w:pPr>
      <w:r>
        <w:t>Necessidade 2</w:t>
      </w:r>
      <w:bookmarkEnd w:id="40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0C4699" w:rsidRPr="006124E7" w14:paraId="259EB2D3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0D2A80" w14:textId="77777777" w:rsidR="000C4699" w:rsidRPr="0015314A" w:rsidRDefault="000C4699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15314A"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42B52" w14:textId="77777777" w:rsidR="000C4699" w:rsidRPr="000C4699" w:rsidRDefault="001E7C07" w:rsidP="00E44185">
            <w:pPr>
              <w:widowControl/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color w:val="0000FF"/>
                <w:sz w:val="23"/>
                <w:szCs w:val="23"/>
                <w:lang w:eastAsia="pt-BR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Cadastro dos instrutores contratados e consultar as instituições que o mesmo está alocado e os alunos deste.</w:t>
            </w:r>
          </w:p>
        </w:tc>
      </w:tr>
      <w:tr w:rsidR="000C4699" w:rsidRPr="003A3362" w14:paraId="1792B266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3EFE73" w14:textId="77777777" w:rsidR="000C4699" w:rsidRPr="0015314A" w:rsidRDefault="000C4699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15314A">
              <w:rPr>
                <w:b/>
                <w:bCs/>
                <w:sz w:val="22"/>
                <w:lang w:val="pt-BR"/>
              </w:rPr>
              <w:lastRenderedPageBreak/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6BA7" w14:textId="77777777" w:rsidR="000C4699" w:rsidRPr="000C4699" w:rsidRDefault="0015314A" w:rsidP="00E44185">
            <w:pPr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color w:val="0000FF"/>
                <w:sz w:val="23"/>
                <w:szCs w:val="23"/>
                <w:lang w:eastAsia="pt-BR"/>
              </w:rPr>
            </w:pPr>
            <w:r>
              <w:t>Os dados dos instrutores contratados</w:t>
            </w:r>
            <w:r w:rsidRPr="00D07515">
              <w:t xml:space="preserve"> são armazenados em planilha ou histórico de email.</w:t>
            </w:r>
          </w:p>
        </w:tc>
      </w:tr>
      <w:tr w:rsidR="000C4699" w:rsidRPr="003A3362" w14:paraId="20A3B5CF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D2A687" w14:textId="77777777" w:rsidR="000C4699" w:rsidRPr="0015314A" w:rsidRDefault="000C4699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15314A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8114" w14:textId="77777777" w:rsidR="000C4699" w:rsidRPr="000C4699" w:rsidRDefault="001E7C07" w:rsidP="00E44185">
            <w:pPr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color w:val="0000FF"/>
                <w:sz w:val="23"/>
                <w:szCs w:val="23"/>
                <w:lang w:eastAsia="pt-BR"/>
              </w:rPr>
            </w:pPr>
            <w:r>
              <w:rPr>
                <w:lang w:val="pt-PT"/>
              </w:rPr>
              <w:t>O sistema</w:t>
            </w:r>
            <w:r w:rsidR="0015314A" w:rsidRPr="00D07515">
              <w:rPr>
                <w:lang w:val="pt-PT"/>
              </w:rPr>
              <w:t xml:space="preserve"> deve permitir ao gestor incluir, alterar, excluir e consultar os dados</w:t>
            </w:r>
            <w:r>
              <w:rPr>
                <w:lang w:val="pt-PT"/>
              </w:rPr>
              <w:t xml:space="preserve"> dos instrutores,</w:t>
            </w:r>
            <w:r w:rsidR="0015314A">
              <w:rPr>
                <w:lang w:val="pt-PT"/>
              </w:rPr>
              <w:t xml:space="preserve"> alocar os mesmos em uma ou mais instituições</w:t>
            </w:r>
            <w:r>
              <w:rPr>
                <w:lang w:val="pt-PT"/>
              </w:rPr>
              <w:t xml:space="preserve"> e associar os alunos deste.</w:t>
            </w:r>
          </w:p>
        </w:tc>
      </w:tr>
    </w:tbl>
    <w:p w14:paraId="43827BFF" w14:textId="77777777" w:rsidR="000C4699" w:rsidRDefault="000C4699" w:rsidP="00E44185">
      <w:pPr>
        <w:pStyle w:val="Corpodetexto2"/>
        <w:spacing w:line="360" w:lineRule="auto"/>
        <w:jc w:val="both"/>
      </w:pPr>
    </w:p>
    <w:p w14:paraId="7FDBCF82" w14:textId="77777777" w:rsidR="000C4699" w:rsidRDefault="000C4699" w:rsidP="00E44185">
      <w:pPr>
        <w:pStyle w:val="Ttulo3"/>
        <w:spacing w:line="360" w:lineRule="auto"/>
        <w:jc w:val="both"/>
      </w:pPr>
      <w:bookmarkStart w:id="41" w:name="_Toc125771373"/>
      <w:r>
        <w:t>Necessidade 3</w:t>
      </w:r>
      <w:bookmarkEnd w:id="41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166C47" w14:paraId="4E685460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B4A151" w14:textId="77777777" w:rsidR="00166C47" w:rsidRPr="001E7C07" w:rsidRDefault="00166C47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1E7C07"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7A43" w14:textId="77777777" w:rsidR="008E577B" w:rsidRPr="001E7C07" w:rsidRDefault="001E7C07" w:rsidP="00E44185">
            <w:pPr>
              <w:widowControl/>
              <w:adjustRightInd w:val="0"/>
              <w:spacing w:line="360" w:lineRule="auto"/>
              <w:jc w:val="both"/>
              <w:rPr>
                <w:snapToGrid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Cadastro</w:t>
            </w:r>
            <w:r w:rsidRPr="001E7C07">
              <w:rPr>
                <w:rFonts w:ascii="Helvetica" w:hAnsi="Helvetica" w:cs="Helvetica"/>
                <w:sz w:val="23"/>
                <w:szCs w:val="23"/>
              </w:rPr>
              <w:t xml:space="preserve"> dos alunos matriculados no clube de xadrez.</w:t>
            </w:r>
          </w:p>
        </w:tc>
      </w:tr>
      <w:tr w:rsidR="00166C47" w14:paraId="49967C37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79C044" w14:textId="77777777" w:rsidR="00166C47" w:rsidRPr="001E7C07" w:rsidRDefault="00166C47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1E7C07"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BEEE" w14:textId="77777777" w:rsidR="00166C47" w:rsidRPr="001E7C07" w:rsidRDefault="001E7C07" w:rsidP="00E44185">
            <w:pPr>
              <w:pStyle w:val="RUPTabela"/>
              <w:spacing w:line="360" w:lineRule="auto"/>
              <w:jc w:val="both"/>
              <w:rPr>
                <w:sz w:val="23"/>
                <w:szCs w:val="23"/>
                <w:lang w:val="pt-BR"/>
              </w:rPr>
            </w:pPr>
            <w:r w:rsidRPr="001E7C07">
              <w:rPr>
                <w:sz w:val="23"/>
                <w:szCs w:val="23"/>
              </w:rPr>
              <w:t xml:space="preserve">Os dados dos </w:t>
            </w:r>
            <w:proofErr w:type="spellStart"/>
            <w:r w:rsidRPr="001E7C07">
              <w:rPr>
                <w:sz w:val="23"/>
                <w:szCs w:val="23"/>
              </w:rPr>
              <w:t>instrutores</w:t>
            </w:r>
            <w:proofErr w:type="spellEnd"/>
            <w:r w:rsidRPr="001E7C07">
              <w:rPr>
                <w:sz w:val="23"/>
                <w:szCs w:val="23"/>
              </w:rPr>
              <w:t xml:space="preserve"> contratados </w:t>
            </w:r>
            <w:proofErr w:type="spellStart"/>
            <w:r w:rsidRPr="001E7C07">
              <w:rPr>
                <w:sz w:val="23"/>
                <w:szCs w:val="23"/>
              </w:rPr>
              <w:t>são</w:t>
            </w:r>
            <w:proofErr w:type="spellEnd"/>
            <w:r w:rsidRPr="001E7C07">
              <w:rPr>
                <w:sz w:val="23"/>
                <w:szCs w:val="23"/>
              </w:rPr>
              <w:t xml:space="preserve"> </w:t>
            </w:r>
            <w:proofErr w:type="spellStart"/>
            <w:r w:rsidRPr="001E7C07">
              <w:rPr>
                <w:sz w:val="23"/>
                <w:szCs w:val="23"/>
              </w:rPr>
              <w:t>armazenados</w:t>
            </w:r>
            <w:proofErr w:type="spellEnd"/>
            <w:r w:rsidRPr="001E7C07">
              <w:rPr>
                <w:sz w:val="23"/>
                <w:szCs w:val="23"/>
              </w:rPr>
              <w:t xml:space="preserve"> </w:t>
            </w:r>
            <w:proofErr w:type="spellStart"/>
            <w:r w:rsidRPr="001E7C07">
              <w:rPr>
                <w:sz w:val="23"/>
                <w:szCs w:val="23"/>
              </w:rPr>
              <w:t>em</w:t>
            </w:r>
            <w:proofErr w:type="spellEnd"/>
            <w:r w:rsidRPr="001E7C07">
              <w:rPr>
                <w:sz w:val="23"/>
                <w:szCs w:val="23"/>
              </w:rPr>
              <w:t xml:space="preserve"> </w:t>
            </w:r>
            <w:proofErr w:type="spellStart"/>
            <w:r w:rsidRPr="001E7C07">
              <w:rPr>
                <w:sz w:val="23"/>
                <w:szCs w:val="23"/>
              </w:rPr>
              <w:t>planilha</w:t>
            </w:r>
            <w:proofErr w:type="spellEnd"/>
            <w:r w:rsidRPr="001E7C07">
              <w:rPr>
                <w:sz w:val="23"/>
                <w:szCs w:val="23"/>
              </w:rPr>
              <w:t xml:space="preserve"> </w:t>
            </w:r>
            <w:proofErr w:type="spellStart"/>
            <w:r w:rsidRPr="001E7C07">
              <w:rPr>
                <w:sz w:val="23"/>
                <w:szCs w:val="23"/>
              </w:rPr>
              <w:t>ou</w:t>
            </w:r>
            <w:proofErr w:type="spellEnd"/>
            <w:r w:rsidRPr="001E7C07">
              <w:rPr>
                <w:sz w:val="23"/>
                <w:szCs w:val="23"/>
              </w:rPr>
              <w:t xml:space="preserve"> histórico de email</w:t>
            </w:r>
          </w:p>
        </w:tc>
      </w:tr>
      <w:tr w:rsidR="00166C47" w14:paraId="0F9630FD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2815F6" w14:textId="77777777" w:rsidR="00166C47" w:rsidRPr="001E7C07" w:rsidRDefault="00166C47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1E7C07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38E2" w14:textId="77777777" w:rsidR="003A3362" w:rsidRPr="001E7C07" w:rsidRDefault="001E7C07" w:rsidP="00E44185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 sistema deve permitir ao gestor incluir, alterar, excluir e consultar os dados dos alunos</w:t>
            </w:r>
            <w:proofErr w:type="gramStart"/>
            <w:r>
              <w:rPr>
                <w:sz w:val="22"/>
                <w:lang w:val="pt-BR"/>
              </w:rPr>
              <w:t>, associá-los</w:t>
            </w:r>
            <w:proofErr w:type="gramEnd"/>
            <w:r>
              <w:rPr>
                <w:sz w:val="22"/>
                <w:lang w:val="pt-BR"/>
              </w:rPr>
              <w:t xml:space="preserve"> a uma instituição e a um ou mais instrutores.</w:t>
            </w:r>
          </w:p>
        </w:tc>
      </w:tr>
    </w:tbl>
    <w:p w14:paraId="0FE20931" w14:textId="77777777" w:rsidR="001E7C07" w:rsidRDefault="001E7C07" w:rsidP="00E44185">
      <w:pPr>
        <w:pStyle w:val="Ttulo3"/>
        <w:numPr>
          <w:ilvl w:val="0"/>
          <w:numId w:val="0"/>
        </w:numPr>
        <w:spacing w:line="360" w:lineRule="auto"/>
        <w:jc w:val="both"/>
      </w:pPr>
      <w:bookmarkStart w:id="42" w:name="_Toc125771374"/>
    </w:p>
    <w:p w14:paraId="6D8767E0" w14:textId="77777777" w:rsidR="008E577B" w:rsidRDefault="003A3362" w:rsidP="00E44185">
      <w:pPr>
        <w:pStyle w:val="Ttulo3"/>
        <w:spacing w:line="360" w:lineRule="auto"/>
        <w:jc w:val="both"/>
      </w:pPr>
      <w:r>
        <w:t>Necessid</w:t>
      </w:r>
      <w:r w:rsidR="00660925">
        <w:t>ade 4</w:t>
      </w:r>
      <w:bookmarkEnd w:id="42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8E577B" w14:paraId="3DF7D4CE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A8FCB9" w14:textId="77777777" w:rsidR="008E577B" w:rsidRPr="00E44185" w:rsidRDefault="008E577B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E44185"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4B41" w14:textId="77777777" w:rsidR="008E577B" w:rsidRPr="00E44185" w:rsidRDefault="00E44185" w:rsidP="00E44185">
            <w:pPr>
              <w:widowControl/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</w:pPr>
            <w:r w:rsidRPr="00E44185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Criação de uma moeda virtual chamada Moeda </w:t>
            </w:r>
            <w:proofErr w:type="spellStart"/>
            <w:r w:rsidRPr="00E44185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Estavos</w:t>
            </w:r>
            <w:proofErr w:type="spellEnd"/>
            <w:r w:rsidRPr="00E44185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 (ES$) para premiação em eventos organizados pela empresa</w:t>
            </w:r>
            <w:r w:rsidR="00FE12E0" w:rsidRPr="00E44185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.</w:t>
            </w:r>
          </w:p>
        </w:tc>
      </w:tr>
      <w:tr w:rsidR="008E577B" w14:paraId="149C2768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ABB4A8" w14:textId="77777777" w:rsidR="008E577B" w:rsidRPr="00E44185" w:rsidRDefault="008E577B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E44185"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E785C" w14:textId="77777777" w:rsidR="008E577B" w:rsidRPr="00E44185" w:rsidRDefault="00E44185" w:rsidP="00E44185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proofErr w:type="gramStart"/>
            <w:r w:rsidRPr="00E44185">
              <w:rPr>
                <w:sz w:val="22"/>
                <w:lang w:val="pt-BR"/>
              </w:rPr>
              <w:t>A premiação dos eventos organizados são</w:t>
            </w:r>
            <w:proofErr w:type="gramEnd"/>
            <w:r w:rsidRPr="00E44185">
              <w:rPr>
                <w:sz w:val="22"/>
                <w:lang w:val="pt-BR"/>
              </w:rPr>
              <w:t xml:space="preserve"> feitas em dinheiro.</w:t>
            </w:r>
          </w:p>
        </w:tc>
      </w:tr>
      <w:tr w:rsidR="008E577B" w14:paraId="5DC0B62D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A08D48" w14:textId="77777777" w:rsidR="008E577B" w:rsidRPr="00E44185" w:rsidRDefault="008E577B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E44185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EE74" w14:textId="77777777" w:rsidR="008E577B" w:rsidRPr="00E44185" w:rsidRDefault="00E44185" w:rsidP="00E44185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44185">
              <w:rPr>
                <w:sz w:val="22"/>
                <w:lang w:val="pt-BR"/>
              </w:rPr>
              <w:t xml:space="preserve">Criação de um módulo de controle de moedas virtuais para que o gestor possa </w:t>
            </w:r>
            <w:proofErr w:type="gramStart"/>
            <w:r w:rsidRPr="00E44185">
              <w:rPr>
                <w:sz w:val="22"/>
                <w:lang w:val="pt-BR"/>
              </w:rPr>
              <w:t>incluir,</w:t>
            </w:r>
            <w:proofErr w:type="gramEnd"/>
            <w:r w:rsidRPr="00E44185">
              <w:rPr>
                <w:sz w:val="22"/>
                <w:lang w:val="pt-BR"/>
              </w:rPr>
              <w:t xml:space="preserve"> alterar e transferir as moedas </w:t>
            </w:r>
            <w:proofErr w:type="spellStart"/>
            <w:r w:rsidRPr="00E44185">
              <w:rPr>
                <w:sz w:val="22"/>
                <w:lang w:val="pt-BR"/>
              </w:rPr>
              <w:t>Estavos</w:t>
            </w:r>
            <w:proofErr w:type="spellEnd"/>
            <w:r w:rsidRPr="00E44185">
              <w:rPr>
                <w:sz w:val="22"/>
                <w:lang w:val="pt-BR"/>
              </w:rPr>
              <w:t>.</w:t>
            </w:r>
          </w:p>
        </w:tc>
      </w:tr>
    </w:tbl>
    <w:p w14:paraId="4519B49D" w14:textId="77777777" w:rsidR="00E44185" w:rsidRDefault="00E44185" w:rsidP="00E44185">
      <w:pPr>
        <w:pStyle w:val="Ttulo3"/>
        <w:numPr>
          <w:ilvl w:val="0"/>
          <w:numId w:val="0"/>
        </w:numPr>
        <w:spacing w:line="360" w:lineRule="auto"/>
      </w:pPr>
      <w:bookmarkStart w:id="43" w:name="_Toc125771375"/>
    </w:p>
    <w:p w14:paraId="0632C3D4" w14:textId="77777777" w:rsidR="008E577B" w:rsidRDefault="00660925" w:rsidP="00285D5D">
      <w:pPr>
        <w:pStyle w:val="Ttulo3"/>
        <w:spacing w:line="360" w:lineRule="auto"/>
      </w:pPr>
      <w:r>
        <w:t>Necessidade 5</w:t>
      </w:r>
      <w:bookmarkEnd w:id="43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8E577B" w14:paraId="356DB123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8F58DB" w14:textId="77777777" w:rsidR="008E577B" w:rsidRPr="00336B5B" w:rsidRDefault="008E577B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336B5B"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B647" w14:textId="77777777" w:rsidR="008E577B" w:rsidRPr="00336B5B" w:rsidRDefault="00E44185" w:rsidP="00E44185">
            <w:pPr>
              <w:widowControl/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</w:pPr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O instrutor necessita fazer transações com as moedas </w:t>
            </w:r>
            <w:proofErr w:type="spellStart"/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estavos</w:t>
            </w:r>
            <w:proofErr w:type="spellEnd"/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 </w:t>
            </w:r>
            <w:proofErr w:type="gramStart"/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afim de</w:t>
            </w:r>
            <w:proofErr w:type="gramEnd"/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 premiar os alunos vencedores de competições ou por meritocracia</w:t>
            </w:r>
            <w:r w:rsidRPr="00336B5B"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  <w:t>.</w:t>
            </w:r>
          </w:p>
        </w:tc>
      </w:tr>
      <w:tr w:rsidR="008E577B" w14:paraId="13FBBFF6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316268" w14:textId="77777777" w:rsidR="008E577B" w:rsidRPr="00336B5B" w:rsidRDefault="008E577B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336B5B"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FB1" w14:textId="77777777" w:rsidR="008E577B" w:rsidRPr="00336B5B" w:rsidRDefault="00336B5B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Não existem ainda as moedas </w:t>
            </w:r>
            <w:proofErr w:type="spellStart"/>
            <w:r>
              <w:rPr>
                <w:sz w:val="22"/>
                <w:lang w:val="pt-BR"/>
              </w:rPr>
              <w:t>estavos</w:t>
            </w:r>
            <w:proofErr w:type="spellEnd"/>
            <w:r w:rsidR="00E44185" w:rsidRPr="00336B5B">
              <w:rPr>
                <w:sz w:val="22"/>
                <w:lang w:val="pt-BR"/>
              </w:rPr>
              <w:t>.</w:t>
            </w:r>
          </w:p>
        </w:tc>
      </w:tr>
      <w:tr w:rsidR="008E577B" w14:paraId="61684765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FFFEDC" w14:textId="77777777" w:rsidR="008E577B" w:rsidRPr="00336B5B" w:rsidRDefault="008E577B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336B5B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0421" w14:textId="77777777" w:rsidR="008E577B" w:rsidRPr="00336B5B" w:rsidRDefault="00E44185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336B5B">
              <w:rPr>
                <w:sz w:val="22"/>
                <w:lang w:val="pt-BR"/>
              </w:rPr>
              <w:t xml:space="preserve">O sistema deve permitir ao instrutor transferir moedas </w:t>
            </w:r>
            <w:proofErr w:type="spellStart"/>
            <w:r w:rsidRPr="00336B5B">
              <w:rPr>
                <w:sz w:val="22"/>
                <w:lang w:val="pt-BR"/>
              </w:rPr>
              <w:t>estavos</w:t>
            </w:r>
            <w:proofErr w:type="spellEnd"/>
            <w:r w:rsidRPr="00336B5B">
              <w:rPr>
                <w:sz w:val="22"/>
                <w:lang w:val="pt-BR"/>
              </w:rPr>
              <w:t xml:space="preserve"> para seus alunos.</w:t>
            </w:r>
          </w:p>
        </w:tc>
      </w:tr>
    </w:tbl>
    <w:p w14:paraId="7887CC9F" w14:textId="77777777" w:rsidR="00336B5B" w:rsidRDefault="00336B5B" w:rsidP="00336B5B">
      <w:pPr>
        <w:pStyle w:val="Ttulo3"/>
        <w:numPr>
          <w:ilvl w:val="0"/>
          <w:numId w:val="0"/>
        </w:numPr>
        <w:spacing w:line="360" w:lineRule="auto"/>
      </w:pPr>
      <w:bookmarkStart w:id="44" w:name="_Toc125771376"/>
    </w:p>
    <w:p w14:paraId="0CC1F54A" w14:textId="77777777" w:rsidR="00FE12E0" w:rsidRDefault="003A3362" w:rsidP="00285D5D">
      <w:pPr>
        <w:pStyle w:val="Ttulo3"/>
        <w:spacing w:line="360" w:lineRule="auto"/>
      </w:pPr>
      <w:r>
        <w:t>Necessidade 6</w:t>
      </w:r>
      <w:bookmarkEnd w:id="44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FE12E0" w14:paraId="3CBBF59A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EBBF60" w14:textId="77777777" w:rsidR="00FE12E0" w:rsidRPr="00336B5B" w:rsidRDefault="00FE12E0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336B5B">
              <w:rPr>
                <w:b/>
                <w:bCs/>
                <w:sz w:val="22"/>
                <w:lang w:val="pt-BR"/>
              </w:rPr>
              <w:lastRenderedPageBreak/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96EC8" w14:textId="77777777" w:rsidR="00FE12E0" w:rsidRPr="00336B5B" w:rsidRDefault="00336B5B" w:rsidP="00133746">
            <w:pPr>
              <w:widowControl/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</w:pPr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Todo usuário do sistema que possui moedas </w:t>
            </w:r>
            <w:proofErr w:type="spellStart"/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estavos</w:t>
            </w:r>
            <w:proofErr w:type="spellEnd"/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 deve poder consultar seu histórico de transações com esta</w:t>
            </w:r>
            <w:r w:rsidR="00382996"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.</w:t>
            </w:r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 O gestor precisa ter acesso ao histórico global de transações.</w:t>
            </w:r>
          </w:p>
        </w:tc>
      </w:tr>
      <w:tr w:rsidR="00FE12E0" w14:paraId="1EE3620A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1C9F408" w14:textId="77777777" w:rsidR="00FE12E0" w:rsidRPr="00336B5B" w:rsidRDefault="00FE12E0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336B5B"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39DA4" w14:textId="77777777" w:rsidR="00FE12E0" w:rsidRPr="00336B5B" w:rsidRDefault="00336B5B" w:rsidP="00133746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336B5B">
              <w:rPr>
                <w:sz w:val="22"/>
                <w:lang w:val="pt-BR"/>
              </w:rPr>
              <w:t xml:space="preserve">Não existem ainda as moedas </w:t>
            </w:r>
            <w:proofErr w:type="spellStart"/>
            <w:r w:rsidRPr="00336B5B">
              <w:rPr>
                <w:sz w:val="22"/>
                <w:lang w:val="pt-BR"/>
              </w:rPr>
              <w:t>estavos</w:t>
            </w:r>
            <w:proofErr w:type="spellEnd"/>
          </w:p>
        </w:tc>
      </w:tr>
      <w:tr w:rsidR="00FE12E0" w14:paraId="423DEC8A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34DBB9" w14:textId="77777777" w:rsidR="00FE12E0" w:rsidRPr="00336B5B" w:rsidRDefault="00FE12E0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336B5B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E03A0" w14:textId="77777777" w:rsidR="00FE12E0" w:rsidRPr="00336B5B" w:rsidRDefault="00336B5B" w:rsidP="00133746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336B5B">
              <w:rPr>
                <w:sz w:val="22"/>
                <w:lang w:val="pt-BR"/>
              </w:rPr>
              <w:t xml:space="preserve">O sistema deve permitir ao usuário consultar seu extrato de moedas </w:t>
            </w:r>
            <w:proofErr w:type="spellStart"/>
            <w:r w:rsidRPr="00336B5B">
              <w:rPr>
                <w:sz w:val="22"/>
                <w:lang w:val="pt-BR"/>
              </w:rPr>
              <w:t>estavos</w:t>
            </w:r>
            <w:proofErr w:type="spellEnd"/>
            <w:r w:rsidRPr="00336B5B">
              <w:rPr>
                <w:sz w:val="22"/>
                <w:lang w:val="pt-BR"/>
              </w:rPr>
              <w:t>. O gestor poderá ainda consultar o extrato e histórico global de transações de todos os usuários.</w:t>
            </w:r>
          </w:p>
        </w:tc>
      </w:tr>
    </w:tbl>
    <w:p w14:paraId="5CA834AF" w14:textId="77777777" w:rsidR="00336B5B" w:rsidRDefault="00336B5B" w:rsidP="00336B5B">
      <w:pPr>
        <w:pStyle w:val="Ttulo3"/>
        <w:numPr>
          <w:ilvl w:val="0"/>
          <w:numId w:val="0"/>
        </w:numPr>
        <w:spacing w:line="360" w:lineRule="auto"/>
      </w:pPr>
      <w:bookmarkStart w:id="45" w:name="_Toc125771377"/>
    </w:p>
    <w:p w14:paraId="3BFA1383" w14:textId="77777777" w:rsidR="00382996" w:rsidRDefault="003A3362" w:rsidP="00285D5D">
      <w:pPr>
        <w:pStyle w:val="Ttulo3"/>
        <w:spacing w:line="360" w:lineRule="auto"/>
      </w:pPr>
      <w:r>
        <w:t>Necessidade 7</w:t>
      </w:r>
      <w:bookmarkEnd w:id="45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382996" w14:paraId="04815CB6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CB5EB0" w14:textId="77777777" w:rsidR="00382996" w:rsidRPr="00050A28" w:rsidRDefault="00382996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050A28"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C2E1A" w14:textId="13EE8157" w:rsidR="00382996" w:rsidRPr="00133746" w:rsidRDefault="00F217E1" w:rsidP="00802CE7">
            <w:pPr>
              <w:widowControl/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</w:pPr>
            <w:r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O gestor precisa dispor de um local para cadastrar os prêmios que os a</w:t>
            </w:r>
            <w:r w:rsidR="00802CE7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lunos e instrutores poderão trocar com suas moedas </w:t>
            </w:r>
            <w:proofErr w:type="spellStart"/>
            <w:r w:rsidR="00802CE7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estavos</w:t>
            </w:r>
            <w:proofErr w:type="spellEnd"/>
            <w:r w:rsidR="00802CE7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.</w:t>
            </w:r>
          </w:p>
        </w:tc>
      </w:tr>
      <w:tr w:rsidR="00382996" w14:paraId="6DB9CB97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CE6D9C" w14:textId="77777777" w:rsidR="00382996" w:rsidRDefault="00382996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FDC0E" w14:textId="769A8326" w:rsidR="00382996" w:rsidRPr="00133746" w:rsidRDefault="00802CE7" w:rsidP="00802CE7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Não existem ainda as moedas </w:t>
            </w:r>
            <w:proofErr w:type="spellStart"/>
            <w:r>
              <w:rPr>
                <w:sz w:val="22"/>
                <w:lang w:val="pt-BR"/>
              </w:rPr>
              <w:t>estavos</w:t>
            </w:r>
            <w:proofErr w:type="spellEnd"/>
            <w:r w:rsidR="00DF58C7" w:rsidRPr="00133746">
              <w:rPr>
                <w:sz w:val="22"/>
                <w:lang w:val="pt-BR"/>
              </w:rPr>
              <w:t>.</w:t>
            </w:r>
          </w:p>
        </w:tc>
      </w:tr>
      <w:tr w:rsidR="00382996" w14:paraId="3765E9EB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BC45D24" w14:textId="77777777" w:rsidR="00382996" w:rsidRDefault="00382996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D62B" w14:textId="09433F98" w:rsidR="00382996" w:rsidRPr="00133746" w:rsidRDefault="00802CE7" w:rsidP="00802CE7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 sistema deve permitir ao gestor adicionar, alterar, excluir e consultar os prêmios</w:t>
            </w:r>
            <w:r w:rsidR="00E52F59" w:rsidRPr="00133746">
              <w:rPr>
                <w:sz w:val="22"/>
                <w:lang w:val="pt-BR"/>
              </w:rPr>
              <w:t>.</w:t>
            </w:r>
          </w:p>
        </w:tc>
      </w:tr>
    </w:tbl>
    <w:p w14:paraId="76C9DC98" w14:textId="3920A21D" w:rsidR="008C59F0" w:rsidRDefault="008C59F0" w:rsidP="008C59F0">
      <w:pPr>
        <w:pStyle w:val="Ttulo3"/>
        <w:spacing w:line="360" w:lineRule="auto"/>
      </w:pPr>
      <w:bookmarkStart w:id="46" w:name="_Toc125771378"/>
      <w:r>
        <w:t>Necessidade 8</w:t>
      </w:r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8C59F0" w:rsidRPr="00802CE7" w14:paraId="2F361350" w14:textId="77777777" w:rsidTr="008C59F0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7591311" w14:textId="77777777" w:rsidR="008C59F0" w:rsidRPr="00802CE7" w:rsidRDefault="008C59F0" w:rsidP="008C59F0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802CE7"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D56C1" w14:textId="77777777" w:rsidR="008C59F0" w:rsidRPr="00802CE7" w:rsidRDefault="008C59F0" w:rsidP="008C59F0">
            <w:pPr>
              <w:widowControl/>
              <w:adjustRightInd w:val="0"/>
              <w:spacing w:line="360" w:lineRule="auto"/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</w:pPr>
            <w:r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Os usuários do sistema que possuem moedas </w:t>
            </w:r>
            <w:proofErr w:type="spellStart"/>
            <w:r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estavos</w:t>
            </w:r>
            <w:proofErr w:type="spellEnd"/>
            <w:r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 devem poder trocar estas por prêmios.</w:t>
            </w:r>
          </w:p>
        </w:tc>
      </w:tr>
      <w:tr w:rsidR="008C59F0" w:rsidRPr="00802CE7" w14:paraId="4B8A28EF" w14:textId="77777777" w:rsidTr="008C59F0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8FBECD" w14:textId="77777777" w:rsidR="008C59F0" w:rsidRPr="00802CE7" w:rsidRDefault="008C59F0" w:rsidP="008C59F0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802CE7"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7970A" w14:textId="77777777" w:rsidR="008C59F0" w:rsidRPr="00802CE7" w:rsidRDefault="008C59F0" w:rsidP="008C59F0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Não existem ainda moedas </w:t>
            </w:r>
            <w:proofErr w:type="spellStart"/>
            <w:r>
              <w:rPr>
                <w:sz w:val="22"/>
                <w:lang w:val="pt-BR"/>
              </w:rPr>
              <w:t>estavos</w:t>
            </w:r>
            <w:proofErr w:type="spellEnd"/>
            <w:r w:rsidRPr="00802CE7">
              <w:rPr>
                <w:sz w:val="22"/>
                <w:lang w:val="pt-BR"/>
              </w:rPr>
              <w:t>.</w:t>
            </w:r>
          </w:p>
        </w:tc>
      </w:tr>
      <w:tr w:rsidR="008C59F0" w:rsidRPr="00802CE7" w14:paraId="38B18ABD" w14:textId="77777777" w:rsidTr="008C59F0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512B8C" w14:textId="77777777" w:rsidR="008C59F0" w:rsidRPr="00802CE7" w:rsidRDefault="008C59F0" w:rsidP="008C59F0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802CE7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061B7" w14:textId="77777777" w:rsidR="008C59F0" w:rsidRPr="00802CE7" w:rsidRDefault="008C59F0" w:rsidP="008C59F0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O sistema deve permitir que os alunos e instrutores </w:t>
            </w:r>
            <w:proofErr w:type="gramStart"/>
            <w:r>
              <w:rPr>
                <w:sz w:val="22"/>
                <w:lang w:val="pt-BR"/>
              </w:rPr>
              <w:t>troquem</w:t>
            </w:r>
            <w:proofErr w:type="gramEnd"/>
            <w:r>
              <w:rPr>
                <w:sz w:val="22"/>
                <w:lang w:val="pt-BR"/>
              </w:rPr>
              <w:t xml:space="preserve"> suas moedas por prêmios de acordo com seu saldo e disponibilidade em estoque</w:t>
            </w:r>
            <w:r w:rsidRPr="00802CE7">
              <w:rPr>
                <w:sz w:val="22"/>
                <w:lang w:val="pt-BR"/>
              </w:rPr>
              <w:t>.</w:t>
            </w:r>
          </w:p>
        </w:tc>
      </w:tr>
    </w:tbl>
    <w:p w14:paraId="207BC59E" w14:textId="77777777" w:rsidR="008C59F0" w:rsidRDefault="008C59F0" w:rsidP="008C59F0">
      <w:pPr>
        <w:pStyle w:val="Corpodetexto3"/>
      </w:pPr>
    </w:p>
    <w:p w14:paraId="563FDD89" w14:textId="77777777" w:rsidR="00853C87" w:rsidRDefault="00853C87" w:rsidP="00285D5D">
      <w:pPr>
        <w:pStyle w:val="Ttulo1"/>
        <w:spacing w:line="360" w:lineRule="auto"/>
        <w:jc w:val="both"/>
      </w:pPr>
      <w:bookmarkStart w:id="47" w:name="_Toc90284394"/>
      <w:bookmarkStart w:id="48" w:name="_Toc125771383"/>
      <w:bookmarkEnd w:id="46"/>
      <w:r>
        <w:t>Benefícios</w:t>
      </w:r>
      <w:bookmarkEnd w:id="47"/>
      <w:bookmarkEnd w:id="48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1"/>
        <w:gridCol w:w="2552"/>
      </w:tblGrid>
      <w:tr w:rsidR="00F954A9" w:rsidRPr="00996A18" w14:paraId="3EB44713" w14:textId="77777777">
        <w:trPr>
          <w:cantSplit/>
        </w:trPr>
        <w:tc>
          <w:tcPr>
            <w:tcW w:w="7371" w:type="dxa"/>
            <w:shd w:val="clear" w:color="auto" w:fill="D9D9D9"/>
            <w:vAlign w:val="center"/>
          </w:tcPr>
          <w:p w14:paraId="6B22B47F" w14:textId="77777777" w:rsidR="00F954A9" w:rsidRPr="00CD71B4" w:rsidRDefault="00F954A9" w:rsidP="00285D5D">
            <w:pPr>
              <w:pStyle w:val="RUPTabela"/>
              <w:spacing w:line="360" w:lineRule="auto"/>
              <w:jc w:val="center"/>
              <w:rPr>
                <w:b/>
                <w:sz w:val="22"/>
                <w:lang w:val="pt-BR"/>
              </w:rPr>
            </w:pPr>
            <w:r w:rsidRPr="00CD71B4">
              <w:rPr>
                <w:b/>
                <w:sz w:val="22"/>
                <w:lang w:val="pt-BR"/>
              </w:rPr>
              <w:t>Benefício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2D736346" w14:textId="77777777" w:rsidR="00F954A9" w:rsidRPr="00CD71B4" w:rsidRDefault="00F954A9" w:rsidP="00285D5D">
            <w:pPr>
              <w:pStyle w:val="RUPTabela"/>
              <w:spacing w:line="360" w:lineRule="auto"/>
              <w:jc w:val="center"/>
              <w:rPr>
                <w:b/>
                <w:sz w:val="22"/>
                <w:lang w:val="pt-BR"/>
              </w:rPr>
            </w:pPr>
            <w:r w:rsidRPr="00CD71B4">
              <w:rPr>
                <w:b/>
                <w:sz w:val="22"/>
                <w:lang w:val="pt-BR"/>
              </w:rPr>
              <w:t xml:space="preserve">Tempo </w:t>
            </w:r>
          </w:p>
        </w:tc>
      </w:tr>
      <w:tr w:rsidR="0065017D" w:rsidRPr="00996A18" w14:paraId="6F19977B" w14:textId="77777777">
        <w:trPr>
          <w:cantSplit/>
          <w:trHeight w:val="524"/>
        </w:trPr>
        <w:tc>
          <w:tcPr>
            <w:tcW w:w="7371" w:type="dxa"/>
            <w:vAlign w:val="center"/>
          </w:tcPr>
          <w:p w14:paraId="25178B28" w14:textId="4442ECBB" w:rsidR="0065017D" w:rsidRPr="00CD71B4" w:rsidRDefault="00CD71B4" w:rsidP="00285D5D">
            <w:pPr>
              <w:pStyle w:val="RUPTabela"/>
              <w:spacing w:line="360" w:lineRule="auto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Tornar a gestão de pessoal mais eficiente.</w:t>
            </w:r>
          </w:p>
        </w:tc>
        <w:tc>
          <w:tcPr>
            <w:tcW w:w="2552" w:type="dxa"/>
            <w:vAlign w:val="center"/>
          </w:tcPr>
          <w:p w14:paraId="13423C8D" w14:textId="77777777" w:rsidR="0065017D" w:rsidRPr="00CD71B4" w:rsidRDefault="0065017D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 w:rsidRPr="00CD71B4">
              <w:rPr>
                <w:sz w:val="22"/>
                <w:lang w:val="pt-BR"/>
              </w:rPr>
              <w:t>Curto</w:t>
            </w:r>
          </w:p>
        </w:tc>
      </w:tr>
      <w:tr w:rsidR="007460C0" w:rsidRPr="00996A18" w14:paraId="491A8E07" w14:textId="77777777">
        <w:trPr>
          <w:cantSplit/>
          <w:trHeight w:val="524"/>
        </w:trPr>
        <w:tc>
          <w:tcPr>
            <w:tcW w:w="7371" w:type="dxa"/>
            <w:vAlign w:val="center"/>
          </w:tcPr>
          <w:p w14:paraId="43D5349B" w14:textId="0C4DE179" w:rsidR="007460C0" w:rsidRPr="00CD71B4" w:rsidRDefault="00CD71B4" w:rsidP="00285D5D">
            <w:pPr>
              <w:pStyle w:val="RUPTabela"/>
              <w:spacing w:line="360" w:lineRule="auto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Preparar atletas do xadrez com espírito esportivo e menos mercenário</w:t>
            </w:r>
          </w:p>
        </w:tc>
        <w:tc>
          <w:tcPr>
            <w:tcW w:w="2552" w:type="dxa"/>
            <w:vAlign w:val="center"/>
          </w:tcPr>
          <w:p w14:paraId="654FFFF0" w14:textId="77777777" w:rsidR="007460C0" w:rsidRPr="00CD71B4" w:rsidRDefault="007460C0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 w:rsidRPr="00CD71B4">
              <w:rPr>
                <w:sz w:val="22"/>
                <w:lang w:val="pt-BR"/>
              </w:rPr>
              <w:t>Médio</w:t>
            </w:r>
          </w:p>
        </w:tc>
      </w:tr>
      <w:tr w:rsidR="007460C0" w:rsidRPr="00996A18" w14:paraId="5C8CAE18" w14:textId="77777777">
        <w:trPr>
          <w:cantSplit/>
          <w:trHeight w:val="524"/>
        </w:trPr>
        <w:tc>
          <w:tcPr>
            <w:tcW w:w="7371" w:type="dxa"/>
            <w:vAlign w:val="center"/>
          </w:tcPr>
          <w:p w14:paraId="1AC77557" w14:textId="21ECB7DF" w:rsidR="007460C0" w:rsidRPr="00CD71B4" w:rsidRDefault="00CD71B4" w:rsidP="00CD71B4">
            <w:pPr>
              <w:pStyle w:val="RUPTabela"/>
              <w:spacing w:line="360" w:lineRule="auto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Facilitar a distribuição de comissão dos instrutores</w:t>
            </w:r>
          </w:p>
        </w:tc>
        <w:tc>
          <w:tcPr>
            <w:tcW w:w="2552" w:type="dxa"/>
            <w:vAlign w:val="center"/>
          </w:tcPr>
          <w:p w14:paraId="70ED596D" w14:textId="00A9168A" w:rsidR="007460C0" w:rsidRPr="00CD71B4" w:rsidRDefault="00CD71B4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Longo</w:t>
            </w:r>
          </w:p>
        </w:tc>
      </w:tr>
      <w:tr w:rsidR="0000100F" w:rsidRPr="00996A18" w14:paraId="6CB7EC6A" w14:textId="77777777">
        <w:trPr>
          <w:cantSplit/>
          <w:trHeight w:val="524"/>
        </w:trPr>
        <w:tc>
          <w:tcPr>
            <w:tcW w:w="7371" w:type="dxa"/>
            <w:vAlign w:val="center"/>
          </w:tcPr>
          <w:p w14:paraId="1BFFC688" w14:textId="27835FD4" w:rsidR="0000100F" w:rsidRPr="00CD71B4" w:rsidRDefault="00CD71B4" w:rsidP="00CD71B4">
            <w:pPr>
              <w:pStyle w:val="RUPTabela"/>
              <w:spacing w:line="360" w:lineRule="auto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Premiação nos eventos mais atrativa e diferenciada dos padrões atuais</w:t>
            </w:r>
          </w:p>
        </w:tc>
        <w:tc>
          <w:tcPr>
            <w:tcW w:w="2552" w:type="dxa"/>
            <w:vAlign w:val="center"/>
          </w:tcPr>
          <w:p w14:paraId="3E7013E4" w14:textId="77777777" w:rsidR="0000100F" w:rsidRPr="00CD71B4" w:rsidRDefault="0000100F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 w:rsidRPr="00CD71B4">
              <w:rPr>
                <w:sz w:val="22"/>
                <w:lang w:val="pt-BR"/>
              </w:rPr>
              <w:t>Médio</w:t>
            </w:r>
          </w:p>
        </w:tc>
      </w:tr>
    </w:tbl>
    <w:p w14:paraId="7775EC24" w14:textId="77777777" w:rsidR="00F954A9" w:rsidRPr="00F954A9" w:rsidRDefault="00F954A9" w:rsidP="00285D5D">
      <w:pPr>
        <w:pStyle w:val="Corpodetexto"/>
        <w:spacing w:line="360" w:lineRule="auto"/>
      </w:pPr>
    </w:p>
    <w:p w14:paraId="01F11320" w14:textId="77777777" w:rsidR="00853C87" w:rsidRDefault="00F22AD6" w:rsidP="00285D5D">
      <w:pPr>
        <w:pStyle w:val="Ttulo1"/>
        <w:spacing w:line="360" w:lineRule="auto"/>
        <w:jc w:val="both"/>
      </w:pPr>
      <w:bookmarkStart w:id="49" w:name="_Toc90284395"/>
      <w:bookmarkStart w:id="50" w:name="_Toc125771384"/>
      <w:bookmarkEnd w:id="27"/>
      <w:r>
        <w:lastRenderedPageBreak/>
        <w:t>Restrições</w:t>
      </w:r>
      <w:r w:rsidR="00853C87">
        <w:t xml:space="preserve"> / Premissas do Projeto</w:t>
      </w:r>
      <w:bookmarkEnd w:id="49"/>
      <w:bookmarkEnd w:id="50"/>
    </w:p>
    <w:p w14:paraId="347B68D1" w14:textId="77777777" w:rsidR="00F22AD6" w:rsidRPr="00CD71B4" w:rsidRDefault="00F22AD6" w:rsidP="00285D5D">
      <w:pPr>
        <w:pStyle w:val="Corpodetexto"/>
        <w:spacing w:line="360" w:lineRule="auto"/>
        <w:ind w:left="0" w:right="-329" w:firstLine="720"/>
        <w:jc w:val="both"/>
      </w:pPr>
      <w:r w:rsidRPr="00CD71B4">
        <w:rPr>
          <w:b/>
        </w:rPr>
        <w:t>Restrições</w:t>
      </w:r>
      <w:r w:rsidR="00100B88" w:rsidRPr="00CD71B4">
        <w:rPr>
          <w:b/>
        </w:rPr>
        <w:t xml:space="preserve">: </w:t>
      </w:r>
      <w:r w:rsidRPr="00CD71B4">
        <w:t xml:space="preserve">são requisitos obrigatórios à execução do projeto e não podem ser modificados </w:t>
      </w:r>
    </w:p>
    <w:p w14:paraId="7D70D677" w14:textId="77777777" w:rsidR="00100B88" w:rsidRPr="00CD71B4" w:rsidRDefault="00100B88" w:rsidP="00285D5D">
      <w:pPr>
        <w:pStyle w:val="Corpodetexto"/>
        <w:spacing w:line="360" w:lineRule="auto"/>
        <w:ind w:left="0" w:right="-329" w:firstLine="720"/>
        <w:jc w:val="both"/>
      </w:pPr>
      <w:r w:rsidRPr="00CD71B4">
        <w:rPr>
          <w:b/>
        </w:rPr>
        <w:t>Premissas:</w:t>
      </w:r>
      <w:r w:rsidRPr="00CD71B4">
        <w:t xml:space="preserve"> </w:t>
      </w:r>
      <w:r w:rsidR="00F22AD6" w:rsidRPr="00CD71B4">
        <w:t>são requisitos necessários apontados pelo gestor, porém passíveis de modificação, por isso geram riscos que devem ser acompanhados no andamento do projeto.</w:t>
      </w:r>
    </w:p>
    <w:p w14:paraId="6CE08A70" w14:textId="77777777" w:rsidR="00F22AD6" w:rsidRPr="00970F71" w:rsidRDefault="00F22AD6" w:rsidP="00285D5D">
      <w:pPr>
        <w:pStyle w:val="Corpodetexto"/>
        <w:spacing w:line="360" w:lineRule="auto"/>
        <w:jc w:val="both"/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1842"/>
      </w:tblGrid>
      <w:tr w:rsidR="00100B88" w14:paraId="04BF8647" w14:textId="77777777">
        <w:trPr>
          <w:cantSplit/>
        </w:trPr>
        <w:tc>
          <w:tcPr>
            <w:tcW w:w="7939" w:type="dxa"/>
            <w:shd w:val="clear" w:color="auto" w:fill="D9D9D9"/>
            <w:vAlign w:val="center"/>
          </w:tcPr>
          <w:p w14:paraId="7D2BEA96" w14:textId="77777777" w:rsidR="00100B88" w:rsidRDefault="00100B88" w:rsidP="00285D5D">
            <w:pPr>
              <w:pStyle w:val="RUPTabela"/>
              <w:spacing w:line="360" w:lineRule="auto"/>
              <w:jc w:val="center"/>
              <w:rPr>
                <w:b/>
                <w:bCs/>
                <w:lang w:val="pt-BR"/>
              </w:rPr>
            </w:pPr>
            <w:bookmarkStart w:id="51" w:name="_Toc97633756"/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18D37F18" w14:textId="77777777" w:rsidR="00100B88" w:rsidRDefault="00100B88" w:rsidP="00285D5D">
            <w:pPr>
              <w:pStyle w:val="RUPTabela"/>
              <w:spacing w:line="36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</w:tr>
      <w:tr w:rsidR="007C2152" w:rsidRPr="00CD71B4" w14:paraId="72CFF607" w14:textId="77777777">
        <w:trPr>
          <w:cantSplit/>
          <w:trHeight w:val="524"/>
        </w:trPr>
        <w:tc>
          <w:tcPr>
            <w:tcW w:w="7939" w:type="dxa"/>
            <w:vAlign w:val="center"/>
          </w:tcPr>
          <w:p w14:paraId="428EFB01" w14:textId="77777777" w:rsidR="007C2152" w:rsidRPr="00CD71B4" w:rsidRDefault="007C2152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CD71B4">
              <w:rPr>
                <w:sz w:val="22"/>
                <w:lang w:val="pt-BR"/>
              </w:rPr>
              <w:t>O sistema deverá ser WEB para facilitar o acesso</w:t>
            </w:r>
            <w:r w:rsidR="00842223" w:rsidRPr="00CD71B4">
              <w:rPr>
                <w:sz w:val="22"/>
                <w:lang w:val="pt-BR"/>
              </w:rPr>
              <w:t xml:space="preserve"> dos</w:t>
            </w:r>
            <w:r w:rsidRPr="00CD71B4">
              <w:rPr>
                <w:sz w:val="22"/>
                <w:lang w:val="pt-BR"/>
              </w:rPr>
              <w:t xml:space="preserve"> envolvidos.</w:t>
            </w:r>
          </w:p>
        </w:tc>
        <w:tc>
          <w:tcPr>
            <w:tcW w:w="1842" w:type="dxa"/>
            <w:vAlign w:val="center"/>
          </w:tcPr>
          <w:p w14:paraId="02402B76" w14:textId="0F292354" w:rsidR="007C2152" w:rsidRPr="00CD71B4" w:rsidRDefault="00CD71B4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Restrição</w:t>
            </w:r>
          </w:p>
        </w:tc>
      </w:tr>
    </w:tbl>
    <w:p w14:paraId="7941C341" w14:textId="77777777" w:rsidR="00F22AD6" w:rsidRDefault="00F22AD6" w:rsidP="00285D5D">
      <w:pPr>
        <w:pStyle w:val="Ttulo1"/>
        <w:spacing w:line="360" w:lineRule="auto"/>
        <w:jc w:val="both"/>
      </w:pPr>
      <w:bookmarkStart w:id="52" w:name="_Toc125771385"/>
      <w:bookmarkStart w:id="53" w:name="_Toc90284397"/>
      <w:bookmarkEnd w:id="51"/>
      <w:r>
        <w:t>Riscos</w:t>
      </w:r>
      <w:bookmarkEnd w:id="52"/>
    </w:p>
    <w:p w14:paraId="6AEC8AD9" w14:textId="77777777" w:rsidR="00F22AD6" w:rsidRPr="00CD71B4" w:rsidRDefault="00091A59" w:rsidP="00285D5D">
      <w:pPr>
        <w:pStyle w:val="Corpodetexto"/>
        <w:spacing w:line="360" w:lineRule="auto"/>
        <w:ind w:left="0" w:right="-329" w:firstLine="720"/>
        <w:jc w:val="both"/>
      </w:pPr>
      <w:r w:rsidRPr="00CD71B4">
        <w:t>Esta seção apresenta uma visão inicial dos riscos que o projeto está sujeito.</w:t>
      </w:r>
      <w:r w:rsidR="00120A13" w:rsidRPr="00CD71B4">
        <w:t xml:space="preserve"> Nas próximas fases</w:t>
      </w:r>
      <w:r w:rsidR="007369D8" w:rsidRPr="00CD71B4">
        <w:t xml:space="preserve"> os riscos serão detalhados no Plano de Gerenciamento de Riscos.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9"/>
        <w:gridCol w:w="4942"/>
        <w:gridCol w:w="1815"/>
      </w:tblGrid>
      <w:tr w:rsidR="00091A59" w14:paraId="39490A8C" w14:textId="77777777">
        <w:tc>
          <w:tcPr>
            <w:tcW w:w="2849" w:type="dxa"/>
            <w:shd w:val="clear" w:color="auto" w:fill="D9D9D9"/>
          </w:tcPr>
          <w:p w14:paraId="0F9798F3" w14:textId="77777777" w:rsidR="00091A59" w:rsidRDefault="00091A59" w:rsidP="00285D5D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Risco</w:t>
            </w:r>
          </w:p>
        </w:tc>
        <w:tc>
          <w:tcPr>
            <w:tcW w:w="4942" w:type="dxa"/>
            <w:shd w:val="clear" w:color="auto" w:fill="D9D9D9"/>
          </w:tcPr>
          <w:p w14:paraId="45D36E54" w14:textId="77777777" w:rsidR="00091A59" w:rsidRDefault="00120A13" w:rsidP="00285D5D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Plano de Contigência</w:t>
            </w:r>
          </w:p>
        </w:tc>
        <w:tc>
          <w:tcPr>
            <w:tcW w:w="1815" w:type="dxa"/>
            <w:shd w:val="clear" w:color="auto" w:fill="D9D9D9"/>
          </w:tcPr>
          <w:p w14:paraId="5B3C745D" w14:textId="77777777" w:rsidR="00091A59" w:rsidRDefault="00120A13" w:rsidP="00285D5D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Impacto</w:t>
            </w:r>
          </w:p>
        </w:tc>
      </w:tr>
      <w:tr w:rsidR="003E67A2" w:rsidRPr="00187868" w14:paraId="3EFE6AC1" w14:textId="77777777">
        <w:tc>
          <w:tcPr>
            <w:tcW w:w="2849" w:type="dxa"/>
          </w:tcPr>
          <w:p w14:paraId="422672E1" w14:textId="1D2DFBFE" w:rsidR="003E67A2" w:rsidRPr="00187868" w:rsidRDefault="003E67A2" w:rsidP="00CD71B4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 xml:space="preserve">Baixa adesão </w:t>
            </w:r>
            <w:r w:rsidR="00CD71B4" w:rsidRPr="00187868">
              <w:rPr>
                <w:sz w:val="22"/>
                <w:lang w:val="pt-BR"/>
              </w:rPr>
              <w:t>da utilização de moedas virtuais</w:t>
            </w:r>
            <w:r w:rsidR="00187868" w:rsidRPr="00187868">
              <w:rPr>
                <w:sz w:val="22"/>
                <w:lang w:val="pt-BR"/>
              </w:rPr>
              <w:t xml:space="preserve"> pelos instrutores</w:t>
            </w:r>
            <w:r w:rsidR="00CD71B4" w:rsidRPr="00187868">
              <w:rPr>
                <w:sz w:val="22"/>
                <w:lang w:val="pt-BR"/>
              </w:rPr>
              <w:t>.</w:t>
            </w:r>
          </w:p>
        </w:tc>
        <w:tc>
          <w:tcPr>
            <w:tcW w:w="4942" w:type="dxa"/>
          </w:tcPr>
          <w:p w14:paraId="5811E94B" w14:textId="2E8E1E52" w:rsidR="003E67A2" w:rsidRPr="00187868" w:rsidRDefault="003E67A2" w:rsidP="00CD71B4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 xml:space="preserve">Treinamento eficaz para os </w:t>
            </w:r>
            <w:r w:rsidR="00CD71B4" w:rsidRPr="00187868">
              <w:rPr>
                <w:sz w:val="22"/>
                <w:lang w:val="pt-BR"/>
              </w:rPr>
              <w:t>instrutores</w:t>
            </w:r>
            <w:r w:rsidRPr="00187868">
              <w:rPr>
                <w:sz w:val="22"/>
                <w:lang w:val="pt-BR"/>
              </w:rPr>
              <w:t xml:space="preserve"> </w:t>
            </w:r>
            <w:proofErr w:type="gramStart"/>
            <w:r w:rsidR="00CD71B4" w:rsidRPr="00187868">
              <w:rPr>
                <w:sz w:val="22"/>
                <w:lang w:val="pt-BR"/>
              </w:rPr>
              <w:t>afim de</w:t>
            </w:r>
            <w:proofErr w:type="gramEnd"/>
            <w:r w:rsidR="00CD71B4" w:rsidRPr="00187868">
              <w:rPr>
                <w:sz w:val="22"/>
                <w:lang w:val="pt-BR"/>
              </w:rPr>
              <w:t xml:space="preserve"> incentivar </w:t>
            </w:r>
            <w:r w:rsidR="00187868" w:rsidRPr="00187868">
              <w:rPr>
                <w:sz w:val="22"/>
                <w:lang w:val="pt-BR"/>
              </w:rPr>
              <w:t xml:space="preserve">o uso da moeda </w:t>
            </w:r>
            <w:proofErr w:type="spellStart"/>
            <w:r w:rsidR="00187868" w:rsidRPr="00187868">
              <w:rPr>
                <w:sz w:val="22"/>
                <w:lang w:val="pt-BR"/>
              </w:rPr>
              <w:t>estavos</w:t>
            </w:r>
            <w:proofErr w:type="spellEnd"/>
            <w:r w:rsidR="00187868" w:rsidRPr="00187868">
              <w:rPr>
                <w:sz w:val="22"/>
                <w:lang w:val="pt-BR"/>
              </w:rPr>
              <w:t>.</w:t>
            </w:r>
          </w:p>
        </w:tc>
        <w:tc>
          <w:tcPr>
            <w:tcW w:w="1815" w:type="dxa"/>
          </w:tcPr>
          <w:p w14:paraId="422FCDFE" w14:textId="4CFA0491" w:rsidR="003E67A2" w:rsidRPr="00187868" w:rsidRDefault="00187868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Alto</w:t>
            </w:r>
          </w:p>
        </w:tc>
      </w:tr>
      <w:tr w:rsidR="00036545" w:rsidRPr="00187868" w14:paraId="3619B403" w14:textId="77777777">
        <w:tc>
          <w:tcPr>
            <w:tcW w:w="2849" w:type="dxa"/>
          </w:tcPr>
          <w:p w14:paraId="41525404" w14:textId="390943DC" w:rsidR="00036545" w:rsidRPr="00187868" w:rsidRDefault="00187868" w:rsidP="00187868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Pouca atratividade dos alunos quanto aos prêmios disponibilizados</w:t>
            </w:r>
            <w:r w:rsidR="00036545" w:rsidRPr="00187868">
              <w:rPr>
                <w:sz w:val="22"/>
                <w:lang w:val="pt-BR"/>
              </w:rPr>
              <w:t>.</w:t>
            </w:r>
          </w:p>
        </w:tc>
        <w:tc>
          <w:tcPr>
            <w:tcW w:w="4942" w:type="dxa"/>
          </w:tcPr>
          <w:p w14:paraId="0E6DF87F" w14:textId="621EFFF4" w:rsidR="00036545" w:rsidRPr="00187868" w:rsidRDefault="00187868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Orientação para os gestores para inserir prêmios atrativos no sistema.</w:t>
            </w:r>
          </w:p>
        </w:tc>
        <w:tc>
          <w:tcPr>
            <w:tcW w:w="1815" w:type="dxa"/>
          </w:tcPr>
          <w:p w14:paraId="2BE2C7DA" w14:textId="77777777" w:rsidR="00036545" w:rsidRPr="00187868" w:rsidRDefault="00036545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Alto</w:t>
            </w:r>
          </w:p>
        </w:tc>
      </w:tr>
    </w:tbl>
    <w:p w14:paraId="2787D5D6" w14:textId="1B02E6EE" w:rsidR="000A3F59" w:rsidRPr="00A26482" w:rsidRDefault="00853C87" w:rsidP="003A2085">
      <w:pPr>
        <w:pStyle w:val="Ttulo1"/>
        <w:spacing w:line="360" w:lineRule="auto"/>
        <w:jc w:val="both"/>
      </w:pPr>
      <w:bookmarkStart w:id="54" w:name="_Toc125771386"/>
      <w:r>
        <w:t>O que não será feito</w:t>
      </w:r>
      <w:bookmarkEnd w:id="53"/>
      <w:bookmarkEnd w:id="54"/>
    </w:p>
    <w:p w14:paraId="5CC0210A" w14:textId="006010C4" w:rsidR="00853C87" w:rsidRPr="00A26482" w:rsidRDefault="000A3F59" w:rsidP="00A26482">
      <w:pPr>
        <w:pStyle w:val="Corpodetexto"/>
        <w:numPr>
          <w:ilvl w:val="0"/>
          <w:numId w:val="6"/>
        </w:numPr>
        <w:spacing w:line="360" w:lineRule="auto"/>
        <w:jc w:val="both"/>
      </w:pPr>
      <w:r w:rsidRPr="00A26482">
        <w:t>Requisitos que estejam fora deste documento ou do protótipo validado</w:t>
      </w:r>
    </w:p>
    <w:p w14:paraId="51C06A54" w14:textId="77777777" w:rsidR="00853C87" w:rsidRDefault="00853C87" w:rsidP="00285D5D">
      <w:pPr>
        <w:pStyle w:val="Ttulo1"/>
        <w:spacing w:line="360" w:lineRule="auto"/>
        <w:jc w:val="both"/>
      </w:pPr>
      <w:bookmarkStart w:id="55" w:name="_Toc90284398"/>
      <w:bookmarkStart w:id="56" w:name="_Toc125771387"/>
      <w:bookmarkEnd w:id="28"/>
      <w:bookmarkEnd w:id="29"/>
      <w:r>
        <w:t>Visão Geral do Produto PropostO</w:t>
      </w:r>
      <w:bookmarkEnd w:id="55"/>
      <w:bookmarkEnd w:id="56"/>
    </w:p>
    <w:p w14:paraId="5DBBEF5B" w14:textId="77777777" w:rsidR="00853C87" w:rsidRPr="000A3F59" w:rsidRDefault="00853C87" w:rsidP="00285D5D">
      <w:pPr>
        <w:pStyle w:val="Corpodetexto"/>
        <w:spacing w:line="360" w:lineRule="auto"/>
        <w:ind w:left="0" w:right="-329" w:firstLine="720"/>
        <w:jc w:val="both"/>
        <w:rPr>
          <w:color w:val="0000FF"/>
        </w:rPr>
      </w:pPr>
      <w:r w:rsidRPr="00187868">
        <w:t xml:space="preserve">Esta seção apresenta a visão geral do produto em termos de perspectivas, </w:t>
      </w:r>
      <w:r w:rsidR="00F22AD6" w:rsidRPr="00187868">
        <w:t xml:space="preserve"> r</w:t>
      </w:r>
      <w:r w:rsidRPr="00187868">
        <w:t>estrições e características específicas, sejam elas funcionais ou não funcionais</w:t>
      </w:r>
      <w:r w:rsidRPr="000A3F59">
        <w:rPr>
          <w:color w:val="0000FF"/>
        </w:rPr>
        <w:t>.</w:t>
      </w:r>
    </w:p>
    <w:p w14:paraId="0DDA63E8" w14:textId="77777777" w:rsidR="00853C87" w:rsidRDefault="00853C87" w:rsidP="00285D5D">
      <w:pPr>
        <w:pStyle w:val="Ttulo2"/>
        <w:spacing w:line="360" w:lineRule="auto"/>
        <w:jc w:val="both"/>
      </w:pPr>
      <w:bookmarkStart w:id="57" w:name="_Toc125771388"/>
      <w:r>
        <w:t>Tecnologia</w:t>
      </w:r>
      <w:bookmarkEnd w:id="57"/>
    </w:p>
    <w:p w14:paraId="0E3779B3" w14:textId="67ED4490" w:rsidR="00853C87" w:rsidRPr="00187868" w:rsidRDefault="00187868" w:rsidP="00187868">
      <w:pPr>
        <w:pStyle w:val="InfoBlue0"/>
      </w:pPr>
      <w:r w:rsidRPr="00187868">
        <w:t>Python, Django, HTML, CSS, JavaScript, MySQL.</w:t>
      </w:r>
    </w:p>
    <w:p w14:paraId="01448745" w14:textId="77777777" w:rsidR="00853C87" w:rsidRDefault="007369D8" w:rsidP="00285D5D">
      <w:pPr>
        <w:pStyle w:val="Ttulo2"/>
        <w:spacing w:line="360" w:lineRule="auto"/>
        <w:jc w:val="both"/>
      </w:pPr>
      <w:bookmarkStart w:id="58" w:name="_Toc125771389"/>
      <w:bookmarkEnd w:id="24"/>
      <w:bookmarkEnd w:id="30"/>
      <w:bookmarkEnd w:id="31"/>
      <w:bookmarkEnd w:id="32"/>
      <w:bookmarkEnd w:id="33"/>
      <w:bookmarkEnd w:id="34"/>
      <w:bookmarkEnd w:id="35"/>
      <w:r>
        <w:t>Funcionalidades</w:t>
      </w:r>
      <w:bookmarkEnd w:id="58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9"/>
        <w:gridCol w:w="4942"/>
        <w:gridCol w:w="2098"/>
      </w:tblGrid>
      <w:tr w:rsidR="00E5057D" w14:paraId="11E9EB2A" w14:textId="77777777">
        <w:tc>
          <w:tcPr>
            <w:tcW w:w="2849" w:type="dxa"/>
            <w:shd w:val="clear" w:color="auto" w:fill="D9D9D9"/>
          </w:tcPr>
          <w:p w14:paraId="3D06213B" w14:textId="77777777" w:rsidR="00E5057D" w:rsidRDefault="00E5057D" w:rsidP="00285D5D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Funcionalidade</w:t>
            </w:r>
          </w:p>
        </w:tc>
        <w:tc>
          <w:tcPr>
            <w:tcW w:w="4942" w:type="dxa"/>
            <w:shd w:val="clear" w:color="auto" w:fill="D9D9D9"/>
          </w:tcPr>
          <w:p w14:paraId="2F35B2FF" w14:textId="77777777" w:rsidR="00E5057D" w:rsidRDefault="00E5057D" w:rsidP="00285D5D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098" w:type="dxa"/>
            <w:shd w:val="clear" w:color="auto" w:fill="D9D9D9"/>
          </w:tcPr>
          <w:p w14:paraId="3A20A86B" w14:textId="77777777" w:rsidR="00E5057D" w:rsidRDefault="00E5057D" w:rsidP="00285D5D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Necessidade ou Problema</w:t>
            </w:r>
          </w:p>
        </w:tc>
      </w:tr>
      <w:tr w:rsidR="008470E6" w:rsidRPr="00187868" w14:paraId="4741337F" w14:textId="77777777">
        <w:tc>
          <w:tcPr>
            <w:tcW w:w="2849" w:type="dxa"/>
          </w:tcPr>
          <w:p w14:paraId="55EF5903" w14:textId="77777777" w:rsidR="008470E6" w:rsidRPr="00187868" w:rsidRDefault="008470E6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 xml:space="preserve">Tela de </w:t>
            </w:r>
            <w:proofErr w:type="spellStart"/>
            <w:r w:rsidRPr="00187868">
              <w:rPr>
                <w:sz w:val="22"/>
                <w:lang w:val="pt-BR"/>
              </w:rPr>
              <w:t>Login</w:t>
            </w:r>
            <w:proofErr w:type="spellEnd"/>
          </w:p>
        </w:tc>
        <w:tc>
          <w:tcPr>
            <w:tcW w:w="4942" w:type="dxa"/>
          </w:tcPr>
          <w:p w14:paraId="5A36AF1D" w14:textId="56A8488E" w:rsidR="008470E6" w:rsidRPr="00187868" w:rsidRDefault="008470E6" w:rsidP="00187868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Esta funcionalidade tem por objetivo identificar o usuário</w:t>
            </w:r>
            <w:r w:rsidR="00187868" w:rsidRPr="00187868">
              <w:rPr>
                <w:sz w:val="22"/>
                <w:lang w:val="pt-BR"/>
              </w:rPr>
              <w:t xml:space="preserve"> para</w:t>
            </w:r>
            <w:r w:rsidRPr="00187868">
              <w:rPr>
                <w:sz w:val="22"/>
                <w:lang w:val="pt-BR"/>
              </w:rPr>
              <w:t xml:space="preserve"> criar condições por meio de </w:t>
            </w:r>
            <w:r w:rsidRPr="00187868">
              <w:rPr>
                <w:sz w:val="22"/>
                <w:lang w:val="pt-BR"/>
              </w:rPr>
              <w:lastRenderedPageBreak/>
              <w:t>auten</w:t>
            </w:r>
            <w:r w:rsidR="00187868" w:rsidRPr="00187868">
              <w:rPr>
                <w:sz w:val="22"/>
                <w:lang w:val="pt-BR"/>
              </w:rPr>
              <w:t>ticação e posterior autorização e</w:t>
            </w:r>
            <w:r w:rsidRPr="00187868">
              <w:rPr>
                <w:sz w:val="22"/>
                <w:lang w:val="pt-BR"/>
              </w:rPr>
              <w:t xml:space="preserve"> identificar o usuário em questão. </w:t>
            </w:r>
          </w:p>
        </w:tc>
        <w:tc>
          <w:tcPr>
            <w:tcW w:w="2098" w:type="dxa"/>
          </w:tcPr>
          <w:p w14:paraId="7EE8E25E" w14:textId="77777777" w:rsidR="008470E6" w:rsidRPr="00187868" w:rsidRDefault="008470E6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lastRenderedPageBreak/>
              <w:t>Necessidade</w:t>
            </w:r>
          </w:p>
        </w:tc>
      </w:tr>
      <w:tr w:rsidR="000E04BF" w:rsidRPr="00187868" w14:paraId="48F0A3E0" w14:textId="77777777">
        <w:tc>
          <w:tcPr>
            <w:tcW w:w="2849" w:type="dxa"/>
          </w:tcPr>
          <w:p w14:paraId="2B617903" w14:textId="0D44A4B8" w:rsidR="000E04BF" w:rsidRPr="00187868" w:rsidRDefault="00187868" w:rsidP="00187868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lastRenderedPageBreak/>
              <w:t>Cadastro de instrutores</w:t>
            </w:r>
            <w:r w:rsidR="000E04BF" w:rsidRPr="00187868">
              <w:rPr>
                <w:sz w:val="22"/>
                <w:lang w:val="pt-BR"/>
              </w:rPr>
              <w:t xml:space="preserve"> (</w:t>
            </w:r>
            <w:r w:rsidRPr="00187868">
              <w:rPr>
                <w:sz w:val="22"/>
                <w:lang w:val="pt-BR"/>
              </w:rPr>
              <w:t>Incluir, alterar, consultar e excluir</w:t>
            </w:r>
            <w:r w:rsidR="007710F1" w:rsidRPr="00187868">
              <w:rPr>
                <w:sz w:val="22"/>
                <w:lang w:val="pt-BR"/>
              </w:rPr>
              <w:t>).</w:t>
            </w:r>
          </w:p>
        </w:tc>
        <w:tc>
          <w:tcPr>
            <w:tcW w:w="4942" w:type="dxa"/>
          </w:tcPr>
          <w:p w14:paraId="556C34D1" w14:textId="7528E14F" w:rsidR="000E04BF" w:rsidRPr="00187868" w:rsidRDefault="00D02D73" w:rsidP="00187868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Esta funcionalidade tem por objetivo</w:t>
            </w:r>
            <w:r w:rsidR="00214AF4">
              <w:rPr>
                <w:sz w:val="22"/>
                <w:lang w:val="pt-BR"/>
              </w:rPr>
              <w:t xml:space="preserve"> permitir ao gestor</w:t>
            </w:r>
            <w:r w:rsidR="00FD37B2" w:rsidRPr="00187868">
              <w:rPr>
                <w:sz w:val="22"/>
                <w:lang w:val="pt-BR"/>
              </w:rPr>
              <w:t xml:space="preserve"> </w:t>
            </w:r>
            <w:r w:rsidR="00187868" w:rsidRPr="00187868">
              <w:rPr>
                <w:sz w:val="22"/>
                <w:lang w:val="pt-BR"/>
              </w:rPr>
              <w:t>controlar a gestão de instrutores.</w:t>
            </w:r>
          </w:p>
        </w:tc>
        <w:tc>
          <w:tcPr>
            <w:tcW w:w="2098" w:type="dxa"/>
          </w:tcPr>
          <w:p w14:paraId="33330FC4" w14:textId="77777777" w:rsidR="000E04BF" w:rsidRPr="00187868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Necessidade</w:t>
            </w:r>
          </w:p>
        </w:tc>
      </w:tr>
      <w:tr w:rsidR="000E04BF" w:rsidRPr="00187868" w14:paraId="3E6D7D75" w14:textId="77777777">
        <w:tc>
          <w:tcPr>
            <w:tcW w:w="2849" w:type="dxa"/>
          </w:tcPr>
          <w:p w14:paraId="52CBA1C3" w14:textId="1B3C6CE6" w:rsidR="000E04BF" w:rsidRPr="00187868" w:rsidRDefault="00187868" w:rsidP="00187868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Cadastro de alunos</w:t>
            </w:r>
            <w:r>
              <w:rPr>
                <w:sz w:val="22"/>
                <w:lang w:val="pt-BR"/>
              </w:rPr>
              <w:t xml:space="preserve"> (Incluir, alterar, excluir, consultar).</w:t>
            </w:r>
          </w:p>
        </w:tc>
        <w:tc>
          <w:tcPr>
            <w:tcW w:w="4942" w:type="dxa"/>
          </w:tcPr>
          <w:p w14:paraId="6909AA6D" w14:textId="2EC921F8" w:rsidR="000E04BF" w:rsidRPr="00187868" w:rsidRDefault="00187868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 xml:space="preserve">Esta funcionalidade tem por objetivo </w:t>
            </w:r>
            <w:r w:rsidR="00214AF4">
              <w:rPr>
                <w:sz w:val="22"/>
                <w:lang w:val="pt-BR"/>
              </w:rPr>
              <w:t xml:space="preserve">permitir ao gestor </w:t>
            </w:r>
            <w:r w:rsidRPr="00187868">
              <w:rPr>
                <w:sz w:val="22"/>
                <w:lang w:val="pt-BR"/>
              </w:rPr>
              <w:t>controlar os alunos do clube de xadrez.</w:t>
            </w:r>
          </w:p>
        </w:tc>
        <w:tc>
          <w:tcPr>
            <w:tcW w:w="2098" w:type="dxa"/>
          </w:tcPr>
          <w:p w14:paraId="32DC09B7" w14:textId="77777777" w:rsidR="000E04BF" w:rsidRPr="00187868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Necessidade</w:t>
            </w:r>
          </w:p>
        </w:tc>
      </w:tr>
      <w:tr w:rsidR="000A5FBB" w:rsidRPr="00187868" w14:paraId="23D56762" w14:textId="77777777">
        <w:tc>
          <w:tcPr>
            <w:tcW w:w="2849" w:type="dxa"/>
          </w:tcPr>
          <w:p w14:paraId="0972D264" w14:textId="36C96F2A" w:rsidR="000A5FBB" w:rsidRPr="00187868" w:rsidRDefault="000A5FBB" w:rsidP="00187868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 xml:space="preserve">Cadastro de </w:t>
            </w:r>
            <w:r w:rsidR="00187868" w:rsidRPr="00187868">
              <w:rPr>
                <w:sz w:val="22"/>
                <w:lang w:val="pt-BR"/>
              </w:rPr>
              <w:t>Instituições</w:t>
            </w:r>
            <w:r w:rsidR="00187868">
              <w:rPr>
                <w:sz w:val="22"/>
                <w:lang w:val="pt-BR"/>
              </w:rPr>
              <w:t xml:space="preserve"> (Incluir, alterar, excluir e consultar).</w:t>
            </w:r>
          </w:p>
        </w:tc>
        <w:tc>
          <w:tcPr>
            <w:tcW w:w="4942" w:type="dxa"/>
          </w:tcPr>
          <w:p w14:paraId="14FDF47D" w14:textId="072EF066" w:rsidR="000A5FBB" w:rsidRPr="00187868" w:rsidRDefault="00187868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 xml:space="preserve">Esta funcionalidade tem por objetivo </w:t>
            </w:r>
            <w:r w:rsidR="00214AF4">
              <w:rPr>
                <w:sz w:val="22"/>
                <w:lang w:val="pt-BR"/>
              </w:rPr>
              <w:t xml:space="preserve">permitir ao gestor </w:t>
            </w:r>
            <w:r w:rsidRPr="00187868">
              <w:rPr>
                <w:sz w:val="22"/>
                <w:lang w:val="pt-BR"/>
              </w:rPr>
              <w:t xml:space="preserve">controlar as instituições contratantes dos serviços da Academia </w:t>
            </w:r>
            <w:proofErr w:type="spellStart"/>
            <w:r w:rsidRPr="00187868">
              <w:rPr>
                <w:sz w:val="22"/>
                <w:lang w:val="pt-BR"/>
              </w:rPr>
              <w:t>Estavos</w:t>
            </w:r>
            <w:proofErr w:type="spellEnd"/>
            <w:r w:rsidRPr="00187868">
              <w:rPr>
                <w:sz w:val="22"/>
                <w:lang w:val="pt-BR"/>
              </w:rPr>
              <w:t>.</w:t>
            </w:r>
          </w:p>
        </w:tc>
        <w:tc>
          <w:tcPr>
            <w:tcW w:w="2098" w:type="dxa"/>
          </w:tcPr>
          <w:p w14:paraId="6D990EB0" w14:textId="77777777" w:rsidR="000A5FBB" w:rsidRPr="00187868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Necessidade</w:t>
            </w:r>
          </w:p>
        </w:tc>
      </w:tr>
      <w:tr w:rsidR="000A5FBB" w:rsidRPr="00EC5B76" w14:paraId="677522CD" w14:textId="77777777">
        <w:tc>
          <w:tcPr>
            <w:tcW w:w="2849" w:type="dxa"/>
          </w:tcPr>
          <w:p w14:paraId="4CEBCE60" w14:textId="6B954AFF" w:rsidR="000A5FBB" w:rsidRPr="00EC5B76" w:rsidRDefault="00EC5B76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C5B76">
              <w:rPr>
                <w:sz w:val="22"/>
                <w:lang w:val="pt-BR"/>
              </w:rPr>
              <w:t>Inserir moedas virtuais no banco de moedas</w:t>
            </w:r>
          </w:p>
        </w:tc>
        <w:tc>
          <w:tcPr>
            <w:tcW w:w="4942" w:type="dxa"/>
          </w:tcPr>
          <w:p w14:paraId="0D59266C" w14:textId="61A80E06" w:rsidR="000A5FBB" w:rsidRPr="00EC5B76" w:rsidRDefault="00EC5B76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C5B76">
              <w:rPr>
                <w:sz w:val="22"/>
                <w:lang w:val="pt-BR"/>
              </w:rPr>
              <w:t xml:space="preserve">Esta funcionalidade tem por objetivo </w:t>
            </w:r>
            <w:r w:rsidR="00214AF4">
              <w:rPr>
                <w:sz w:val="22"/>
                <w:lang w:val="pt-BR"/>
              </w:rPr>
              <w:t xml:space="preserve">permitir ao gestor </w:t>
            </w:r>
            <w:r w:rsidRPr="00EC5B76">
              <w:rPr>
                <w:sz w:val="22"/>
                <w:lang w:val="pt-BR"/>
              </w:rPr>
              <w:t xml:space="preserve">incluir as moedas virtuais em um banco de moedas, </w:t>
            </w:r>
            <w:proofErr w:type="gramStart"/>
            <w:r w:rsidRPr="00EC5B76">
              <w:rPr>
                <w:sz w:val="22"/>
                <w:lang w:val="pt-BR"/>
              </w:rPr>
              <w:t>afim de</w:t>
            </w:r>
            <w:proofErr w:type="gramEnd"/>
            <w:r w:rsidRPr="00EC5B76">
              <w:rPr>
                <w:sz w:val="22"/>
                <w:lang w:val="pt-BR"/>
              </w:rPr>
              <w:t xml:space="preserve"> ter o controle da quantidade disponíveis para distribuição entre, alunos, instrutores e premiações.</w:t>
            </w:r>
          </w:p>
        </w:tc>
        <w:tc>
          <w:tcPr>
            <w:tcW w:w="2098" w:type="dxa"/>
          </w:tcPr>
          <w:p w14:paraId="3023C624" w14:textId="77777777" w:rsidR="000A5FBB" w:rsidRPr="00EC5B76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C5B76">
              <w:rPr>
                <w:sz w:val="22"/>
                <w:lang w:val="pt-BR"/>
              </w:rPr>
              <w:t>Necessidade</w:t>
            </w:r>
          </w:p>
        </w:tc>
      </w:tr>
      <w:tr w:rsidR="000A5FBB" w:rsidRPr="00EC5B76" w14:paraId="581EF4BD" w14:textId="77777777">
        <w:trPr>
          <w:trHeight w:val="831"/>
        </w:trPr>
        <w:tc>
          <w:tcPr>
            <w:tcW w:w="2849" w:type="dxa"/>
          </w:tcPr>
          <w:p w14:paraId="13C4F681" w14:textId="408EAFC3" w:rsidR="000A5FBB" w:rsidRPr="00EC5B76" w:rsidRDefault="00EC5B76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C5B76">
              <w:rPr>
                <w:sz w:val="22"/>
                <w:lang w:val="pt-BR"/>
              </w:rPr>
              <w:t>Histórico de transações</w:t>
            </w:r>
          </w:p>
        </w:tc>
        <w:tc>
          <w:tcPr>
            <w:tcW w:w="4942" w:type="dxa"/>
          </w:tcPr>
          <w:p w14:paraId="06317926" w14:textId="630E2EAD" w:rsidR="00E90FEA" w:rsidRPr="00EC5B76" w:rsidRDefault="00EC5B76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C5B76">
              <w:rPr>
                <w:sz w:val="22"/>
                <w:lang w:val="pt-BR"/>
              </w:rPr>
              <w:t xml:space="preserve">Esta funcionalidade tem por objetivo registrar um histórico de transações de moedas </w:t>
            </w:r>
            <w:proofErr w:type="spellStart"/>
            <w:r w:rsidRPr="00EC5B76">
              <w:rPr>
                <w:sz w:val="22"/>
                <w:lang w:val="pt-BR"/>
              </w:rPr>
              <w:t>estavos</w:t>
            </w:r>
            <w:proofErr w:type="spellEnd"/>
            <w:r w:rsidRPr="00EC5B76">
              <w:rPr>
                <w:sz w:val="22"/>
                <w:lang w:val="pt-BR"/>
              </w:rPr>
              <w:t xml:space="preserve"> para controle próprio dos alunos, instrutores e gerência.</w:t>
            </w:r>
          </w:p>
        </w:tc>
        <w:tc>
          <w:tcPr>
            <w:tcW w:w="2098" w:type="dxa"/>
          </w:tcPr>
          <w:p w14:paraId="330168D1" w14:textId="77777777" w:rsidR="000A5FBB" w:rsidRPr="00EC5B76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C5B76">
              <w:rPr>
                <w:sz w:val="22"/>
                <w:lang w:val="pt-BR"/>
              </w:rPr>
              <w:t>Necessidade</w:t>
            </w:r>
          </w:p>
        </w:tc>
      </w:tr>
      <w:tr w:rsidR="000A5FBB" w:rsidRPr="00214AF4" w14:paraId="16581D83" w14:textId="77777777">
        <w:tc>
          <w:tcPr>
            <w:tcW w:w="2849" w:type="dxa"/>
          </w:tcPr>
          <w:p w14:paraId="369FD632" w14:textId="697E63A6" w:rsidR="000A5FBB" w:rsidRPr="00214AF4" w:rsidRDefault="00214AF4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214AF4">
              <w:rPr>
                <w:sz w:val="22"/>
                <w:lang w:val="pt-BR"/>
              </w:rPr>
              <w:t>Cadastrar prêmios (Incluir, alterar, excluir e consultar</w:t>
            </w:r>
            <w:proofErr w:type="gramStart"/>
            <w:r w:rsidRPr="00214AF4">
              <w:rPr>
                <w:sz w:val="22"/>
                <w:lang w:val="pt-BR"/>
              </w:rPr>
              <w:t>)</w:t>
            </w:r>
            <w:proofErr w:type="gramEnd"/>
          </w:p>
        </w:tc>
        <w:tc>
          <w:tcPr>
            <w:tcW w:w="4942" w:type="dxa"/>
          </w:tcPr>
          <w:p w14:paraId="2CE90658" w14:textId="7B6B6253" w:rsidR="000A5FBB" w:rsidRPr="00214AF4" w:rsidRDefault="00214AF4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214AF4">
              <w:rPr>
                <w:sz w:val="22"/>
                <w:lang w:val="pt-BR"/>
              </w:rPr>
              <w:t xml:space="preserve">Esta funcionalidade tem por objetivo </w:t>
            </w:r>
            <w:r>
              <w:rPr>
                <w:sz w:val="22"/>
                <w:lang w:val="pt-BR"/>
              </w:rPr>
              <w:t xml:space="preserve">permitir ao gestor </w:t>
            </w:r>
            <w:r w:rsidRPr="00214AF4">
              <w:rPr>
                <w:sz w:val="22"/>
                <w:lang w:val="pt-BR"/>
              </w:rPr>
              <w:t>controlar os prêmios disponíveis aos alunos e instrutores.</w:t>
            </w:r>
          </w:p>
        </w:tc>
        <w:tc>
          <w:tcPr>
            <w:tcW w:w="2098" w:type="dxa"/>
          </w:tcPr>
          <w:p w14:paraId="02A53111" w14:textId="77777777" w:rsidR="000A5FBB" w:rsidRPr="00214AF4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214AF4">
              <w:rPr>
                <w:sz w:val="22"/>
                <w:lang w:val="pt-BR"/>
              </w:rPr>
              <w:t>Necessidade</w:t>
            </w:r>
          </w:p>
        </w:tc>
      </w:tr>
      <w:tr w:rsidR="000A5FBB" w:rsidRPr="00214AF4" w14:paraId="6D7C1A7F" w14:textId="77777777">
        <w:tc>
          <w:tcPr>
            <w:tcW w:w="2849" w:type="dxa"/>
          </w:tcPr>
          <w:p w14:paraId="4D70F73E" w14:textId="6F91D101" w:rsidR="000A5FBB" w:rsidRPr="00214AF4" w:rsidRDefault="00214AF4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214AF4">
              <w:rPr>
                <w:sz w:val="22"/>
                <w:lang w:val="pt-BR"/>
              </w:rPr>
              <w:t>Trocar prêmios</w:t>
            </w:r>
          </w:p>
        </w:tc>
        <w:tc>
          <w:tcPr>
            <w:tcW w:w="4942" w:type="dxa"/>
          </w:tcPr>
          <w:p w14:paraId="01C9EF67" w14:textId="070C3C21" w:rsidR="000A5FBB" w:rsidRPr="00214AF4" w:rsidRDefault="00214AF4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214AF4">
              <w:rPr>
                <w:sz w:val="22"/>
                <w:lang w:val="pt-BR"/>
              </w:rPr>
              <w:t>Esta funcionalidade tem por objetivo permitir aos alunos e instrutores trocarem suas moedas virtuais por prêmios.</w:t>
            </w:r>
          </w:p>
        </w:tc>
        <w:tc>
          <w:tcPr>
            <w:tcW w:w="2098" w:type="dxa"/>
          </w:tcPr>
          <w:p w14:paraId="3AF1E8C8" w14:textId="77777777" w:rsidR="000A5FBB" w:rsidRPr="00214AF4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214AF4">
              <w:rPr>
                <w:sz w:val="22"/>
                <w:lang w:val="pt-BR"/>
              </w:rPr>
              <w:t>Necessidade</w:t>
            </w:r>
          </w:p>
        </w:tc>
      </w:tr>
    </w:tbl>
    <w:p w14:paraId="28885202" w14:textId="77777777" w:rsidR="00E5057D" w:rsidRPr="00E5057D" w:rsidRDefault="00E5057D" w:rsidP="00285D5D">
      <w:pPr>
        <w:pStyle w:val="Corpodetexto2"/>
        <w:spacing w:line="360" w:lineRule="auto"/>
        <w:jc w:val="both"/>
        <w:rPr>
          <w:lang w:val="es-ES_tradnl"/>
        </w:rPr>
      </w:pPr>
    </w:p>
    <w:p w14:paraId="10BED512" w14:textId="77777777" w:rsidR="00853C87" w:rsidRDefault="00853C87" w:rsidP="00285D5D">
      <w:pPr>
        <w:pStyle w:val="Ttulo2"/>
        <w:spacing w:line="360" w:lineRule="auto"/>
        <w:jc w:val="both"/>
      </w:pPr>
      <w:bookmarkStart w:id="59" w:name="_Toc90284406"/>
      <w:bookmarkStart w:id="60" w:name="_Toc125771390"/>
      <w:r>
        <w:t>Prioridades</w:t>
      </w:r>
      <w:bookmarkEnd w:id="59"/>
      <w:r>
        <w:t>.</w:t>
      </w:r>
      <w:bookmarkEnd w:id="60"/>
      <w:r>
        <w:t xml:space="preserve"> </w:t>
      </w:r>
    </w:p>
    <w:p w14:paraId="0400CBD0" w14:textId="77777777" w:rsidR="00DC274C" w:rsidRPr="003F5091" w:rsidRDefault="00DC274C" w:rsidP="00285D5D">
      <w:pPr>
        <w:pStyle w:val="Corpodetexto2"/>
        <w:spacing w:line="360" w:lineRule="auto"/>
      </w:pPr>
      <w:r w:rsidRPr="003F5091">
        <w:rPr>
          <w:szCs w:val="22"/>
        </w:rPr>
        <w:t>Este item não se aplica a este projeto.</w:t>
      </w:r>
    </w:p>
    <w:p w14:paraId="5E8E8F8F" w14:textId="77777777" w:rsidR="00853C87" w:rsidRDefault="00853C87" w:rsidP="00285D5D">
      <w:pPr>
        <w:pStyle w:val="Ttulo1"/>
        <w:spacing w:line="360" w:lineRule="auto"/>
        <w:jc w:val="both"/>
      </w:pPr>
      <w:bookmarkStart w:id="61" w:name="tw4winHere"/>
      <w:bookmarkStart w:id="62" w:name="_Toc125771394"/>
      <w:bookmarkEnd w:id="61"/>
      <w:r>
        <w:t>outras informações</w:t>
      </w:r>
      <w:bookmarkEnd w:id="62"/>
    </w:p>
    <w:p w14:paraId="1E265970" w14:textId="77777777" w:rsidR="0065017D" w:rsidRPr="003F5091" w:rsidRDefault="0065017D" w:rsidP="00285D5D">
      <w:pPr>
        <w:pStyle w:val="Corpodetexto2"/>
        <w:spacing w:line="360" w:lineRule="auto"/>
      </w:pPr>
      <w:bookmarkStart w:id="63" w:name="_Toc90284409"/>
      <w:r w:rsidRPr="003F5091">
        <w:rPr>
          <w:szCs w:val="22"/>
        </w:rPr>
        <w:t>Este item não se aplica a este projeto.</w:t>
      </w:r>
    </w:p>
    <w:p w14:paraId="4041D429" w14:textId="77777777" w:rsidR="00853C87" w:rsidRPr="003F5091" w:rsidRDefault="00853C87" w:rsidP="00285D5D">
      <w:pPr>
        <w:pStyle w:val="Ttulo1"/>
        <w:spacing w:line="360" w:lineRule="auto"/>
        <w:jc w:val="both"/>
      </w:pPr>
      <w:bookmarkStart w:id="64" w:name="_Toc125771395"/>
      <w:r w:rsidRPr="003F5091">
        <w:lastRenderedPageBreak/>
        <w:t>Assinaturas</w:t>
      </w:r>
      <w:bookmarkEnd w:id="63"/>
      <w:bookmarkEnd w:id="64"/>
    </w:p>
    <w:p w14:paraId="387504C2" w14:textId="77777777" w:rsidR="00853C87" w:rsidRPr="003F5091" w:rsidRDefault="00853C87" w:rsidP="00285D5D">
      <w:pPr>
        <w:pStyle w:val="Corpodetexto"/>
        <w:spacing w:line="360" w:lineRule="auto"/>
        <w:ind w:left="0" w:right="-329" w:firstLine="720"/>
        <w:jc w:val="both"/>
      </w:pPr>
      <w:bookmarkStart w:id="65" w:name="_Toc90284410"/>
      <w:r w:rsidRPr="003F5091">
        <w:t>Os abaixo assinados estão de acordo com o conteúdo deste documento.</w:t>
      </w:r>
    </w:p>
    <w:tbl>
      <w:tblPr>
        <w:tblW w:w="959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4"/>
        <w:gridCol w:w="5247"/>
      </w:tblGrid>
      <w:tr w:rsidR="00853C87" w14:paraId="44999EBF" w14:textId="77777777">
        <w:trPr>
          <w:cantSplit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C445479" w14:textId="77777777" w:rsidR="00853C87" w:rsidRDefault="00853C87" w:rsidP="00285D5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Gestor</w:t>
            </w:r>
          </w:p>
        </w:tc>
        <w:tc>
          <w:tcPr>
            <w:tcW w:w="5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469A987" w14:textId="5890855E" w:rsidR="00853C87" w:rsidRDefault="003F5091" w:rsidP="00285D5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Analista 1</w:t>
            </w:r>
          </w:p>
        </w:tc>
      </w:tr>
      <w:tr w:rsidR="00853C87" w14:paraId="2A8D8AF3" w14:textId="77777777">
        <w:trPr>
          <w:cantSplit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E525" w14:textId="77777777" w:rsidR="00853C87" w:rsidRDefault="00853C87" w:rsidP="00285D5D">
            <w:pPr>
              <w:pStyle w:val="Corpodetexto"/>
              <w:spacing w:line="360" w:lineRule="auto"/>
              <w:ind w:left="22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Nome:</w:t>
            </w:r>
          </w:p>
          <w:p w14:paraId="4A429B86" w14:textId="77777777" w:rsidR="00853C87" w:rsidRDefault="00853C87" w:rsidP="00285D5D">
            <w:pPr>
              <w:pStyle w:val="Corpodetexto"/>
              <w:spacing w:line="360" w:lineRule="auto"/>
              <w:ind w:left="22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Assinatura:</w:t>
            </w:r>
          </w:p>
          <w:p w14:paraId="785550C6" w14:textId="77777777" w:rsidR="00853C87" w:rsidRDefault="00853C87" w:rsidP="00285D5D">
            <w:pPr>
              <w:pStyle w:val="Corpodetexto"/>
              <w:spacing w:line="360" w:lineRule="auto"/>
              <w:ind w:left="22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Data:</w:t>
            </w:r>
          </w:p>
        </w:tc>
        <w:tc>
          <w:tcPr>
            <w:tcW w:w="5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A7C0" w14:textId="77777777" w:rsidR="00853C87" w:rsidRDefault="00853C87" w:rsidP="00285D5D">
            <w:pPr>
              <w:pStyle w:val="Corpodetexto"/>
              <w:spacing w:line="360" w:lineRule="auto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Nome:</w:t>
            </w:r>
          </w:p>
          <w:p w14:paraId="73185946" w14:textId="77777777" w:rsidR="00853C87" w:rsidRDefault="00853C87" w:rsidP="00285D5D">
            <w:pPr>
              <w:pStyle w:val="Corpodetexto"/>
              <w:spacing w:line="360" w:lineRule="auto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Assinatura:</w:t>
            </w:r>
          </w:p>
          <w:p w14:paraId="0825BB42" w14:textId="77777777" w:rsidR="00853C87" w:rsidRDefault="00853C87" w:rsidP="00285D5D">
            <w:pPr>
              <w:pStyle w:val="Corpodetexto"/>
              <w:spacing w:line="360" w:lineRule="auto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Data:</w:t>
            </w:r>
          </w:p>
        </w:tc>
      </w:tr>
    </w:tbl>
    <w:p w14:paraId="13185A0E" w14:textId="77777777" w:rsidR="00853C87" w:rsidRDefault="00853C87" w:rsidP="00285D5D">
      <w:pPr>
        <w:pStyle w:val="Corpodetexto"/>
        <w:spacing w:line="360" w:lineRule="auto"/>
        <w:jc w:val="both"/>
        <w:rPr>
          <w:rFonts w:cs="Arial"/>
        </w:rPr>
      </w:pPr>
    </w:p>
    <w:tbl>
      <w:tblPr>
        <w:tblW w:w="434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4"/>
      </w:tblGrid>
      <w:tr w:rsidR="003F5091" w14:paraId="452A398A" w14:textId="77777777" w:rsidTr="003F5091"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439365" w14:textId="69EB3DE8" w:rsidR="003F5091" w:rsidRDefault="003F5091" w:rsidP="003F5091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Analista 2</w:t>
            </w:r>
          </w:p>
        </w:tc>
      </w:tr>
      <w:tr w:rsidR="003F5091" w14:paraId="5105D4B9" w14:textId="77777777" w:rsidTr="003F5091">
        <w:trPr>
          <w:tblHeader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4CC7" w14:textId="77777777" w:rsidR="003F5091" w:rsidRDefault="003F5091" w:rsidP="00285D5D">
            <w:pPr>
              <w:pStyle w:val="Corpodetexto"/>
              <w:spacing w:line="360" w:lineRule="auto"/>
              <w:ind w:left="22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Nome:</w:t>
            </w:r>
          </w:p>
          <w:p w14:paraId="740472D7" w14:textId="77777777" w:rsidR="003F5091" w:rsidRDefault="003F5091" w:rsidP="00285D5D">
            <w:pPr>
              <w:pStyle w:val="Corpodetexto"/>
              <w:spacing w:line="360" w:lineRule="auto"/>
              <w:ind w:left="22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Assinatura:</w:t>
            </w:r>
          </w:p>
          <w:p w14:paraId="69B68861" w14:textId="77777777" w:rsidR="003F5091" w:rsidRDefault="003F5091" w:rsidP="00285D5D">
            <w:pPr>
              <w:pStyle w:val="Corpodetexto"/>
              <w:spacing w:line="360" w:lineRule="auto"/>
              <w:ind w:left="22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Data:</w:t>
            </w:r>
          </w:p>
        </w:tc>
      </w:tr>
    </w:tbl>
    <w:p w14:paraId="67BEA5E1" w14:textId="77777777" w:rsidR="00853C87" w:rsidRDefault="00853C87" w:rsidP="00285D5D">
      <w:pPr>
        <w:pStyle w:val="Ttulo1"/>
        <w:numPr>
          <w:ilvl w:val="0"/>
          <w:numId w:val="0"/>
        </w:numPr>
        <w:spacing w:line="360" w:lineRule="auto"/>
        <w:jc w:val="both"/>
      </w:pPr>
    </w:p>
    <w:p w14:paraId="17EE9F6D" w14:textId="77777777" w:rsidR="00853C87" w:rsidRDefault="00853C87" w:rsidP="00285D5D">
      <w:pPr>
        <w:pStyle w:val="Ttulo1"/>
        <w:spacing w:line="360" w:lineRule="auto"/>
        <w:jc w:val="both"/>
      </w:pPr>
      <w:bookmarkStart w:id="66" w:name="_Toc125771396"/>
      <w:r>
        <w:t>Anexos</w:t>
      </w:r>
      <w:bookmarkEnd w:id="65"/>
      <w:bookmarkEnd w:id="66"/>
    </w:p>
    <w:sectPr w:rsidR="00853C87" w:rsidSect="004827FF">
      <w:footerReference w:type="default" r:id="rId13"/>
      <w:endnotePr>
        <w:numFmt w:val="decimal"/>
      </w:endnotePr>
      <w:pgSz w:w="11907" w:h="16840" w:code="9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AED29" w14:textId="77777777" w:rsidR="00E3478F" w:rsidRDefault="00E3478F">
      <w:r>
        <w:separator/>
      </w:r>
    </w:p>
  </w:endnote>
  <w:endnote w:type="continuationSeparator" w:id="0">
    <w:p w14:paraId="7F1359F1" w14:textId="77777777" w:rsidR="00E3478F" w:rsidRDefault="00E34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B76" w14:paraId="7801B752" w14:textId="77777777">
      <w:tc>
        <w:tcPr>
          <w:tcW w:w="3162" w:type="dxa"/>
        </w:tcPr>
        <w:p w14:paraId="4A91C0B6" w14:textId="77777777" w:rsidR="00EC5B76" w:rsidRDefault="00EC5B76" w:rsidP="00D9676A">
          <w:pPr>
            <w:ind w:right="360"/>
            <w:jc w:val="center"/>
            <w:rPr>
              <w:sz w:val="20"/>
            </w:rPr>
          </w:pPr>
        </w:p>
      </w:tc>
      <w:tc>
        <w:tcPr>
          <w:tcW w:w="3162" w:type="dxa"/>
        </w:tcPr>
        <w:p w14:paraId="549AD0D2" w14:textId="77777777" w:rsidR="00EC5B76" w:rsidRDefault="00EC5B76" w:rsidP="00D9676A">
          <w:pPr>
            <w:jc w:val="center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"yyyy" </w:instrText>
          </w:r>
          <w:r>
            <w:rPr>
              <w:sz w:val="20"/>
            </w:rPr>
            <w:fldChar w:fldCharType="separate"/>
          </w:r>
          <w:r w:rsidR="005A7249">
            <w:rPr>
              <w:sz w:val="20"/>
            </w:rPr>
            <w:t>2013</w:t>
          </w:r>
          <w:r>
            <w:rPr>
              <w:sz w:val="20"/>
            </w:rPr>
            <w:fldChar w:fldCharType="end"/>
          </w:r>
        </w:p>
      </w:tc>
      <w:tc>
        <w:tcPr>
          <w:tcW w:w="3162" w:type="dxa"/>
        </w:tcPr>
        <w:p w14:paraId="5249E5CC" w14:textId="77777777" w:rsidR="00EC5B76" w:rsidRDefault="00EC5B76" w:rsidP="002E1135">
          <w:pPr>
            <w:tabs>
              <w:tab w:val="left" w:pos="525"/>
              <w:tab w:val="right" w:pos="2946"/>
            </w:tabs>
            <w:rPr>
              <w:sz w:val="20"/>
            </w:rPr>
          </w:pPr>
          <w:r>
            <w:rPr>
              <w:sz w:val="20"/>
            </w:rPr>
            <w:tab/>
          </w:r>
          <w:r>
            <w:rPr>
              <w:sz w:val="20"/>
            </w:rPr>
            <w:tab/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A7249">
            <w:rPr>
              <w:rStyle w:val="Nmerodepgina"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A7249">
            <w:rPr>
              <w:rStyle w:val="Nmerodepgina"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14:paraId="74E2BA6C" w14:textId="77777777" w:rsidR="00EC5B76" w:rsidRDefault="00EC5B7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B76" w14:paraId="298F923F" w14:textId="77777777">
      <w:tc>
        <w:tcPr>
          <w:tcW w:w="3162" w:type="dxa"/>
        </w:tcPr>
        <w:p w14:paraId="604289C5" w14:textId="77777777" w:rsidR="00EC5B76" w:rsidRDefault="00EC5B76" w:rsidP="00E1228B">
          <w:pPr>
            <w:ind w:right="360"/>
            <w:rPr>
              <w:sz w:val="20"/>
            </w:rPr>
          </w:pPr>
        </w:p>
      </w:tc>
      <w:tc>
        <w:tcPr>
          <w:tcW w:w="3162" w:type="dxa"/>
        </w:tcPr>
        <w:p w14:paraId="73AC24B4" w14:textId="77777777" w:rsidR="00EC5B76" w:rsidRDefault="00EC5B76" w:rsidP="00E1228B">
          <w:pPr>
            <w:jc w:val="center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"yyyy" </w:instrText>
          </w:r>
          <w:r>
            <w:rPr>
              <w:sz w:val="20"/>
            </w:rPr>
            <w:fldChar w:fldCharType="separate"/>
          </w:r>
          <w:r w:rsidR="005A7249">
            <w:rPr>
              <w:sz w:val="20"/>
            </w:rPr>
            <w:t>2013</w:t>
          </w:r>
          <w:r>
            <w:rPr>
              <w:sz w:val="20"/>
            </w:rPr>
            <w:fldChar w:fldCharType="end"/>
          </w:r>
        </w:p>
      </w:tc>
      <w:tc>
        <w:tcPr>
          <w:tcW w:w="3162" w:type="dxa"/>
        </w:tcPr>
        <w:p w14:paraId="2E08FAF0" w14:textId="77777777" w:rsidR="00EC5B76" w:rsidRDefault="00EC5B76" w:rsidP="002E1135">
          <w:pPr>
            <w:tabs>
              <w:tab w:val="left" w:pos="525"/>
              <w:tab w:val="right" w:pos="2946"/>
            </w:tabs>
            <w:rPr>
              <w:sz w:val="20"/>
            </w:rPr>
          </w:pPr>
          <w:r>
            <w:rPr>
              <w:sz w:val="20"/>
            </w:rPr>
            <w:tab/>
          </w:r>
          <w:r>
            <w:rPr>
              <w:sz w:val="20"/>
            </w:rPr>
            <w:tab/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A7249"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A7249">
            <w:rPr>
              <w:rStyle w:val="Nmerodepgina"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14:paraId="03EA3230" w14:textId="77777777" w:rsidR="00EC5B76" w:rsidRDefault="00EC5B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6367B" w14:textId="77777777" w:rsidR="00E3478F" w:rsidRDefault="00E3478F">
      <w:r>
        <w:rPr>
          <w:rStyle w:val="Nmerodepgina"/>
        </w:rPr>
        <w:fldChar w:fldCharType="begin"/>
      </w:r>
      <w:r>
        <w:rPr>
          <w:rStyle w:val="Nmerodepgina"/>
        </w:rPr>
        <w:instrText xml:space="preserve"> NUMPAGES </w:instrText>
      </w:r>
      <w:r>
        <w:rPr>
          <w:rStyle w:val="Nmerodepgina"/>
        </w:rPr>
        <w:fldChar w:fldCharType="separate"/>
      </w:r>
      <w:r>
        <w:rPr>
          <w:rStyle w:val="Nmerodepgina"/>
        </w:rPr>
        <w:t>13</w:t>
      </w:r>
      <w:r>
        <w:rPr>
          <w:rStyle w:val="Nmerodepgina"/>
        </w:rPr>
        <w:fldChar w:fldCharType="end"/>
      </w:r>
      <w:r>
        <w:separator/>
      </w:r>
    </w:p>
  </w:footnote>
  <w:footnote w:type="continuationSeparator" w:id="0">
    <w:p w14:paraId="049D8C52" w14:textId="77777777" w:rsidR="00E3478F" w:rsidRDefault="00E34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679F9" w14:textId="77777777" w:rsidR="00EC5B76" w:rsidRDefault="00EC5B76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54"/>
      <w:gridCol w:w="2504"/>
    </w:tblGrid>
    <w:tr w:rsidR="00EC5B76" w14:paraId="2ADCD7BC" w14:textId="77777777">
      <w:tc>
        <w:tcPr>
          <w:tcW w:w="705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9AF9E4" w14:textId="77777777" w:rsidR="00EC5B76" w:rsidRDefault="00EC5B76" w:rsidP="0078467E">
          <w:pPr>
            <w:rPr>
              <w:sz w:val="20"/>
            </w:rPr>
          </w:pPr>
          <w:r>
            <w:rPr>
              <w:b/>
              <w:bCs/>
              <w:sz w:val="20"/>
            </w:rPr>
            <w:t>ESSIS – Sistema Estavos</w:t>
          </w:r>
        </w:p>
      </w:tc>
      <w:tc>
        <w:tcPr>
          <w:tcW w:w="250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716FDA" w14:textId="77777777" w:rsidR="00EC5B76" w:rsidRDefault="00EC5B76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Versão: 1.1</w:t>
          </w:r>
        </w:p>
      </w:tc>
    </w:tr>
    <w:tr w:rsidR="00EC5B76" w14:paraId="237E3B0B" w14:textId="77777777">
      <w:tc>
        <w:tcPr>
          <w:tcW w:w="705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4D2375" w14:textId="77777777" w:rsidR="00EC5B76" w:rsidRDefault="00EC5B76">
          <w:pPr>
            <w:rPr>
              <w:sz w:val="20"/>
            </w:rPr>
          </w:pPr>
          <w:r>
            <w:rPr>
              <w:sz w:val="20"/>
            </w:rPr>
            <w:t>Documento de Visão</w:t>
          </w:r>
        </w:p>
      </w:tc>
      <w:tc>
        <w:tcPr>
          <w:tcW w:w="250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562961" w14:textId="77777777" w:rsidR="00EC5B76" w:rsidRDefault="00EC5B76">
          <w:pPr>
            <w:rPr>
              <w:sz w:val="20"/>
            </w:rPr>
          </w:pPr>
          <w:r>
            <w:rPr>
              <w:sz w:val="20"/>
            </w:rPr>
            <w:t xml:space="preserve">  Data: 23/03/2013</w:t>
          </w:r>
        </w:p>
      </w:tc>
    </w:tr>
  </w:tbl>
  <w:p w14:paraId="3CABCF71" w14:textId="77777777" w:rsidR="00EC5B76" w:rsidRDefault="00EC5B76">
    <w:pPr>
      <w:pStyle w:val="Cabealh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2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1023"/>
      <w:gridCol w:w="3402"/>
    </w:tblGrid>
    <w:tr w:rsidR="00EC5B76" w14:paraId="07C1BF56" w14:textId="77777777">
      <w:tc>
        <w:tcPr>
          <w:tcW w:w="1102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A102B89" w14:textId="77777777" w:rsidR="00EC5B76" w:rsidRDefault="00EC5B76" w:rsidP="00F41C1D">
          <w:pPr>
            <w:rPr>
              <w:sz w:val="20"/>
            </w:rPr>
          </w:pPr>
          <w:r>
            <w:rPr>
              <w:b/>
              <w:bCs/>
              <w:sz w:val="20"/>
            </w:rPr>
            <w:t>ESSIS – Sistema Estavos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630BA0" w14:textId="77777777" w:rsidR="00EC5B76" w:rsidRDefault="00EC5B76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Versão: 1.1</w:t>
          </w:r>
        </w:p>
      </w:tc>
    </w:tr>
    <w:tr w:rsidR="00EC5B76" w14:paraId="7F423D4C" w14:textId="77777777">
      <w:tc>
        <w:tcPr>
          <w:tcW w:w="1102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D60149" w14:textId="77777777" w:rsidR="00EC5B76" w:rsidRDefault="00EC5B76">
          <w:pPr>
            <w:rPr>
              <w:sz w:val="20"/>
            </w:rPr>
          </w:pPr>
          <w:r>
            <w:rPr>
              <w:sz w:val="20"/>
            </w:rPr>
            <w:t>Documento de Visão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FC2C74" w14:textId="77777777" w:rsidR="00EC5B76" w:rsidRDefault="00EC5B76" w:rsidP="00F41C1D">
          <w:pPr>
            <w:rPr>
              <w:sz w:val="20"/>
            </w:rPr>
          </w:pPr>
          <w:r>
            <w:rPr>
              <w:sz w:val="20"/>
            </w:rPr>
            <w:t xml:space="preserve">  Data: 23/03/2013</w:t>
          </w:r>
        </w:p>
      </w:tc>
    </w:tr>
  </w:tbl>
  <w:p w14:paraId="2B3680AD" w14:textId="77777777" w:rsidR="00EC5B76" w:rsidRDefault="00EC5B76">
    <w:pPr>
      <w:pStyle w:val="Cabealh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0670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377032F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8691DF3"/>
    <w:multiLevelType w:val="hybridMultilevel"/>
    <w:tmpl w:val="97C02FF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CC0A1A"/>
    <w:multiLevelType w:val="hybridMultilevel"/>
    <w:tmpl w:val="782CCB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701FEB"/>
    <w:multiLevelType w:val="hybridMultilevel"/>
    <w:tmpl w:val="83E0B85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6904D0F"/>
    <w:multiLevelType w:val="multilevel"/>
    <w:tmpl w:val="C8226534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P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RUP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RUP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7D"/>
    <w:rsid w:val="0000100F"/>
    <w:rsid w:val="000123C6"/>
    <w:rsid w:val="00036545"/>
    <w:rsid w:val="00036768"/>
    <w:rsid w:val="00050A28"/>
    <w:rsid w:val="000547B4"/>
    <w:rsid w:val="000623F5"/>
    <w:rsid w:val="00063307"/>
    <w:rsid w:val="00091A59"/>
    <w:rsid w:val="000A3F59"/>
    <w:rsid w:val="000A5FBB"/>
    <w:rsid w:val="000C4699"/>
    <w:rsid w:val="000E04BF"/>
    <w:rsid w:val="00100B88"/>
    <w:rsid w:val="00120A13"/>
    <w:rsid w:val="00126189"/>
    <w:rsid w:val="001305B4"/>
    <w:rsid w:val="00133746"/>
    <w:rsid w:val="0015314A"/>
    <w:rsid w:val="00164486"/>
    <w:rsid w:val="00166C47"/>
    <w:rsid w:val="00174AA3"/>
    <w:rsid w:val="00184CCE"/>
    <w:rsid w:val="00187868"/>
    <w:rsid w:val="001A6713"/>
    <w:rsid w:val="001B31F6"/>
    <w:rsid w:val="001B3FB3"/>
    <w:rsid w:val="001E7C07"/>
    <w:rsid w:val="001F0CF0"/>
    <w:rsid w:val="001F164B"/>
    <w:rsid w:val="00214AF4"/>
    <w:rsid w:val="00216606"/>
    <w:rsid w:val="002306EA"/>
    <w:rsid w:val="00285D5D"/>
    <w:rsid w:val="002A6C8D"/>
    <w:rsid w:val="002A7D5A"/>
    <w:rsid w:val="002C27D7"/>
    <w:rsid w:val="002D000E"/>
    <w:rsid w:val="002D246C"/>
    <w:rsid w:val="002E1135"/>
    <w:rsid w:val="002E4EBB"/>
    <w:rsid w:val="002F2213"/>
    <w:rsid w:val="002F3630"/>
    <w:rsid w:val="00301289"/>
    <w:rsid w:val="00302148"/>
    <w:rsid w:val="003228A1"/>
    <w:rsid w:val="00323F95"/>
    <w:rsid w:val="00333FBE"/>
    <w:rsid w:val="00336B5B"/>
    <w:rsid w:val="00353079"/>
    <w:rsid w:val="00382996"/>
    <w:rsid w:val="00394CFC"/>
    <w:rsid w:val="0039736F"/>
    <w:rsid w:val="00397DDD"/>
    <w:rsid w:val="003A2085"/>
    <w:rsid w:val="003A3362"/>
    <w:rsid w:val="003B7D97"/>
    <w:rsid w:val="003C5894"/>
    <w:rsid w:val="003E67A2"/>
    <w:rsid w:val="003F2D4C"/>
    <w:rsid w:val="003F5091"/>
    <w:rsid w:val="00416D71"/>
    <w:rsid w:val="00421163"/>
    <w:rsid w:val="00423111"/>
    <w:rsid w:val="00441B8E"/>
    <w:rsid w:val="00451FC7"/>
    <w:rsid w:val="00477CE6"/>
    <w:rsid w:val="004827FF"/>
    <w:rsid w:val="004869EE"/>
    <w:rsid w:val="004A307E"/>
    <w:rsid w:val="004A609F"/>
    <w:rsid w:val="004B06D7"/>
    <w:rsid w:val="004C060B"/>
    <w:rsid w:val="004C1B4C"/>
    <w:rsid w:val="004D2D4E"/>
    <w:rsid w:val="004D7DDB"/>
    <w:rsid w:val="00516028"/>
    <w:rsid w:val="00524C5B"/>
    <w:rsid w:val="00551EEC"/>
    <w:rsid w:val="0057150C"/>
    <w:rsid w:val="005A1085"/>
    <w:rsid w:val="005A7249"/>
    <w:rsid w:val="005B2CBE"/>
    <w:rsid w:val="005B619C"/>
    <w:rsid w:val="00601D20"/>
    <w:rsid w:val="00604C9B"/>
    <w:rsid w:val="006124E7"/>
    <w:rsid w:val="0065017D"/>
    <w:rsid w:val="00660925"/>
    <w:rsid w:val="00680E23"/>
    <w:rsid w:val="006D63E3"/>
    <w:rsid w:val="006D6D93"/>
    <w:rsid w:val="006E2C01"/>
    <w:rsid w:val="00713A54"/>
    <w:rsid w:val="00714D38"/>
    <w:rsid w:val="007153F4"/>
    <w:rsid w:val="007369D8"/>
    <w:rsid w:val="00744685"/>
    <w:rsid w:val="007460C0"/>
    <w:rsid w:val="00753D25"/>
    <w:rsid w:val="00754EBB"/>
    <w:rsid w:val="00762EA2"/>
    <w:rsid w:val="007710F1"/>
    <w:rsid w:val="00783017"/>
    <w:rsid w:val="0078467E"/>
    <w:rsid w:val="007A4978"/>
    <w:rsid w:val="007C2152"/>
    <w:rsid w:val="007C396E"/>
    <w:rsid w:val="007E7AE1"/>
    <w:rsid w:val="00802CE7"/>
    <w:rsid w:val="00805EA4"/>
    <w:rsid w:val="00814724"/>
    <w:rsid w:val="00823C0F"/>
    <w:rsid w:val="008378EE"/>
    <w:rsid w:val="00842223"/>
    <w:rsid w:val="00843690"/>
    <w:rsid w:val="008470E6"/>
    <w:rsid w:val="00853C87"/>
    <w:rsid w:val="0086132A"/>
    <w:rsid w:val="00884450"/>
    <w:rsid w:val="0088491A"/>
    <w:rsid w:val="008B4263"/>
    <w:rsid w:val="008B65C0"/>
    <w:rsid w:val="008C59F0"/>
    <w:rsid w:val="008C6397"/>
    <w:rsid w:val="008E2301"/>
    <w:rsid w:val="008E577B"/>
    <w:rsid w:val="008F386F"/>
    <w:rsid w:val="008F786B"/>
    <w:rsid w:val="00906E5A"/>
    <w:rsid w:val="00910B46"/>
    <w:rsid w:val="00927797"/>
    <w:rsid w:val="009327CA"/>
    <w:rsid w:val="00947B5A"/>
    <w:rsid w:val="00957095"/>
    <w:rsid w:val="0098513F"/>
    <w:rsid w:val="009923B2"/>
    <w:rsid w:val="00995187"/>
    <w:rsid w:val="009D3D8B"/>
    <w:rsid w:val="00A03218"/>
    <w:rsid w:val="00A076B3"/>
    <w:rsid w:val="00A1147C"/>
    <w:rsid w:val="00A233F8"/>
    <w:rsid w:val="00A26482"/>
    <w:rsid w:val="00A62A5B"/>
    <w:rsid w:val="00A74782"/>
    <w:rsid w:val="00AA6927"/>
    <w:rsid w:val="00AB054B"/>
    <w:rsid w:val="00AD0592"/>
    <w:rsid w:val="00AD77B2"/>
    <w:rsid w:val="00B354AE"/>
    <w:rsid w:val="00B42A5B"/>
    <w:rsid w:val="00B50C24"/>
    <w:rsid w:val="00B56CF5"/>
    <w:rsid w:val="00B71EF7"/>
    <w:rsid w:val="00B73B46"/>
    <w:rsid w:val="00B75E00"/>
    <w:rsid w:val="00B83D32"/>
    <w:rsid w:val="00BB213F"/>
    <w:rsid w:val="00BB24B4"/>
    <w:rsid w:val="00BB6CAA"/>
    <w:rsid w:val="00BC7C45"/>
    <w:rsid w:val="00BE53F4"/>
    <w:rsid w:val="00BF1B73"/>
    <w:rsid w:val="00C07CFF"/>
    <w:rsid w:val="00C10D28"/>
    <w:rsid w:val="00C14C74"/>
    <w:rsid w:val="00C40CDA"/>
    <w:rsid w:val="00C42855"/>
    <w:rsid w:val="00C51092"/>
    <w:rsid w:val="00C53011"/>
    <w:rsid w:val="00C657D8"/>
    <w:rsid w:val="00C66109"/>
    <w:rsid w:val="00C67250"/>
    <w:rsid w:val="00C765CF"/>
    <w:rsid w:val="00C85087"/>
    <w:rsid w:val="00C92664"/>
    <w:rsid w:val="00C93A9F"/>
    <w:rsid w:val="00CD2B10"/>
    <w:rsid w:val="00CD4EBE"/>
    <w:rsid w:val="00CD71B4"/>
    <w:rsid w:val="00CE6D8D"/>
    <w:rsid w:val="00CF0C4D"/>
    <w:rsid w:val="00D02D73"/>
    <w:rsid w:val="00D07515"/>
    <w:rsid w:val="00D24227"/>
    <w:rsid w:val="00D73382"/>
    <w:rsid w:val="00D808CB"/>
    <w:rsid w:val="00D80EF3"/>
    <w:rsid w:val="00D90068"/>
    <w:rsid w:val="00D9029B"/>
    <w:rsid w:val="00D93631"/>
    <w:rsid w:val="00D9676A"/>
    <w:rsid w:val="00DA23D8"/>
    <w:rsid w:val="00DA27EA"/>
    <w:rsid w:val="00DC274C"/>
    <w:rsid w:val="00DD40EA"/>
    <w:rsid w:val="00DD5BDF"/>
    <w:rsid w:val="00DE77F8"/>
    <w:rsid w:val="00DF58C7"/>
    <w:rsid w:val="00E02BEC"/>
    <w:rsid w:val="00E0798B"/>
    <w:rsid w:val="00E1228B"/>
    <w:rsid w:val="00E3478F"/>
    <w:rsid w:val="00E417BE"/>
    <w:rsid w:val="00E44185"/>
    <w:rsid w:val="00E5057D"/>
    <w:rsid w:val="00E52F59"/>
    <w:rsid w:val="00E70399"/>
    <w:rsid w:val="00E757AD"/>
    <w:rsid w:val="00E85E78"/>
    <w:rsid w:val="00E90FEA"/>
    <w:rsid w:val="00E91982"/>
    <w:rsid w:val="00E9263D"/>
    <w:rsid w:val="00EA0DEC"/>
    <w:rsid w:val="00EB1C2F"/>
    <w:rsid w:val="00EC2B04"/>
    <w:rsid w:val="00EC5B76"/>
    <w:rsid w:val="00F03984"/>
    <w:rsid w:val="00F0483D"/>
    <w:rsid w:val="00F050ED"/>
    <w:rsid w:val="00F0797F"/>
    <w:rsid w:val="00F217E1"/>
    <w:rsid w:val="00F22AD6"/>
    <w:rsid w:val="00F31938"/>
    <w:rsid w:val="00F41C1D"/>
    <w:rsid w:val="00F57C18"/>
    <w:rsid w:val="00F74DEA"/>
    <w:rsid w:val="00F7552D"/>
    <w:rsid w:val="00F821DA"/>
    <w:rsid w:val="00F86F78"/>
    <w:rsid w:val="00F954A9"/>
    <w:rsid w:val="00FA1623"/>
    <w:rsid w:val="00FD37B2"/>
    <w:rsid w:val="00FD42C0"/>
    <w:rsid w:val="00FD7103"/>
    <w:rsid w:val="00FE12E0"/>
    <w:rsid w:val="00FE4D1A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567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rFonts w:ascii="Arial" w:hAnsi="Arial"/>
      <w:noProof/>
      <w:snapToGrid w:val="0"/>
      <w:sz w:val="22"/>
    </w:rPr>
  </w:style>
  <w:style w:type="paragraph" w:styleId="Ttulo1">
    <w:name w:val="heading 1"/>
    <w:aliases w:val="Título 1 Char"/>
    <w:basedOn w:val="Tabletext"/>
    <w:next w:val="Corpodetexto"/>
    <w:qFormat/>
    <w:pPr>
      <w:keepNext/>
      <w:numPr>
        <w:numId w:val="1"/>
      </w:numPr>
      <w:tabs>
        <w:tab w:val="left" w:pos="425"/>
      </w:tabs>
      <w:spacing w:before="120" w:after="60"/>
      <w:outlineLvl w:val="0"/>
    </w:pPr>
    <w:rPr>
      <w:b/>
      <w:bCs/>
      <w:caps/>
      <w:sz w:val="24"/>
    </w:rPr>
  </w:style>
  <w:style w:type="paragraph" w:styleId="Ttulo2">
    <w:name w:val="heading 2"/>
    <w:basedOn w:val="Normal"/>
    <w:next w:val="Corpodetexto2"/>
    <w:qFormat/>
    <w:pPr>
      <w:numPr>
        <w:ilvl w:val="1"/>
        <w:numId w:val="1"/>
      </w:numPr>
      <w:spacing w:before="120" w:after="120"/>
      <w:outlineLvl w:val="1"/>
    </w:pPr>
    <w:rPr>
      <w:b/>
      <w:sz w:val="24"/>
    </w:rPr>
  </w:style>
  <w:style w:type="paragraph" w:styleId="Ttulo3">
    <w:name w:val="heading 3"/>
    <w:basedOn w:val="Normal"/>
    <w:next w:val="Corpodetexto3"/>
    <w:qFormat/>
    <w:pPr>
      <w:numPr>
        <w:ilvl w:val="2"/>
        <w:numId w:val="1"/>
      </w:numPr>
      <w:outlineLvl w:val="2"/>
    </w:pPr>
    <w:rPr>
      <w:b/>
      <w:bCs/>
      <w:iCs/>
      <w:sz w:val="24"/>
    </w:rPr>
  </w:style>
  <w:style w:type="paragraph" w:styleId="Ttulo4">
    <w:name w:val="heading 4"/>
    <w:basedOn w:val="Ttulo1"/>
    <w:next w:val="Normal"/>
    <w:qFormat/>
    <w:pPr>
      <w:numPr>
        <w:ilvl w:val="3"/>
      </w:numPr>
      <w:tabs>
        <w:tab w:val="clear" w:pos="425"/>
      </w:tabs>
      <w:spacing w:before="0" w:after="0"/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szCs w:val="22"/>
    </w:rPr>
  </w:style>
  <w:style w:type="paragraph" w:styleId="Ttulo6">
    <w:name w:val="heading 6"/>
    <w:basedOn w:val="Normal"/>
    <w:next w:val="Normal"/>
    <w:qFormat/>
    <w:pPr>
      <w:tabs>
        <w:tab w:val="num" w:pos="0"/>
      </w:tabs>
      <w:spacing w:before="240" w:after="60"/>
      <w:ind w:left="2880"/>
      <w:outlineLvl w:val="5"/>
    </w:pPr>
    <w:rPr>
      <w:i/>
      <w:iCs/>
      <w:szCs w:val="22"/>
    </w:rPr>
  </w:style>
  <w:style w:type="paragraph" w:styleId="Ttulo7">
    <w:name w:val="heading 7"/>
    <w:basedOn w:val="Normal"/>
    <w:next w:val="Normal"/>
    <w:qFormat/>
    <w:pPr>
      <w:tabs>
        <w:tab w:val="num" w:pos="0"/>
      </w:tabs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semiHidden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autoRedefine/>
    <w:semiHidden/>
    <w:pPr>
      <w:ind w:left="220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autoRedefine/>
    <w:semiHidden/>
    <w:pPr>
      <w:ind w:left="440"/>
    </w:pPr>
    <w:rPr>
      <w:rFonts w:ascii="Times New Roman" w:hAnsi="Times New Roman"/>
      <w:i/>
      <w:iCs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semiHidden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semiHidden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semiHidden/>
    <w:pPr>
      <w:keepLines/>
      <w:spacing w:after="120"/>
    </w:pPr>
  </w:style>
  <w:style w:type="paragraph" w:styleId="Corpodetexto">
    <w:name w:val="Body Text"/>
    <w:basedOn w:val="Normal"/>
    <w:pPr>
      <w:keepLines/>
      <w:spacing w:before="120" w:after="120"/>
      <w:ind w:left="425" w:right="425"/>
    </w:pPr>
  </w:style>
  <w:style w:type="paragraph" w:styleId="Sumrio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paragraph" w:customStyle="1" w:styleId="Bullet1">
    <w:name w:val="Bullet1"/>
    <w:basedOn w:val="Normal"/>
    <w:semiHidden/>
    <w:pPr>
      <w:ind w:left="720" w:hanging="432"/>
    </w:pPr>
  </w:style>
  <w:style w:type="paragraph" w:customStyle="1" w:styleId="Bullet2">
    <w:name w:val="Bullet2"/>
    <w:basedOn w:val="Normal"/>
    <w:semiHidden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semiHidden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Normal"/>
    <w:semiHidden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semiHidden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semiHidden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Char">
    <w:name w:val="InfoBlue Char"/>
    <w:basedOn w:val="Normal"/>
    <w:next w:val="Corpodetexto"/>
    <w:autoRedefine/>
    <w:pPr>
      <w:tabs>
        <w:tab w:val="left" w:pos="540"/>
        <w:tab w:val="left" w:pos="1260"/>
      </w:tabs>
      <w:spacing w:line="240" w:lineRule="auto"/>
      <w:ind w:left="425"/>
      <w:jc w:val="both"/>
    </w:pPr>
    <w:rPr>
      <w:i/>
      <w:iCs/>
      <w:color w:val="0000FF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semiHidden/>
  </w:style>
  <w:style w:type="character" w:customStyle="1" w:styleId="tw4winExternal">
    <w:name w:val="tw4winExternal"/>
    <w:semiHidden/>
    <w:rPr>
      <w:rFonts w:ascii="Courier New" w:hAnsi="Courier New"/>
      <w:noProof/>
      <w:color w:val="808080"/>
    </w:rPr>
  </w:style>
  <w:style w:type="character" w:customStyle="1" w:styleId="tw4winInternal">
    <w:name w:val="tw4winInternal"/>
    <w:semiHidden/>
    <w:rPr>
      <w:rFonts w:ascii="Courier New" w:hAnsi="Courier New"/>
      <w:noProof/>
      <w:color w:val="FF0000"/>
    </w:rPr>
  </w:style>
  <w:style w:type="character" w:customStyle="1" w:styleId="tw4winMark">
    <w:name w:val="tw4winMark"/>
    <w:semiHidden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semiHidden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semiHidden/>
    <w:rPr>
      <w:color w:val="0000FF"/>
    </w:rPr>
  </w:style>
  <w:style w:type="character" w:customStyle="1" w:styleId="tw4winPopup">
    <w:name w:val="tw4winPopup"/>
    <w:semiHidden/>
    <w:rPr>
      <w:rFonts w:ascii="Courier New" w:hAnsi="Courier New"/>
      <w:noProof/>
      <w:color w:val="008000"/>
    </w:rPr>
  </w:style>
  <w:style w:type="character" w:customStyle="1" w:styleId="tw4winJump">
    <w:name w:val="tw4winJump"/>
    <w:semiHidden/>
    <w:rPr>
      <w:rFonts w:ascii="Courier New" w:hAnsi="Courier New"/>
      <w:noProof/>
      <w:color w:val="008080"/>
    </w:rPr>
  </w:style>
  <w:style w:type="character" w:customStyle="1" w:styleId="DONOTTRANSLATE">
    <w:name w:val="DO_NOT_TRANSLATE"/>
    <w:semiHidden/>
    <w:rPr>
      <w:rFonts w:ascii="Courier New" w:hAnsi="Courier New"/>
      <w:noProof/>
      <w:color w:val="800000"/>
    </w:rPr>
  </w:style>
  <w:style w:type="paragraph" w:customStyle="1" w:styleId="tabletext0">
    <w:name w:val="tabletext"/>
    <w:basedOn w:val="Normal"/>
    <w:semiHidden/>
    <w:pPr>
      <w:widowControl/>
      <w:autoSpaceDE/>
      <w:autoSpaceDN/>
      <w:spacing w:after="120"/>
    </w:pPr>
    <w:rPr>
      <w:snapToGrid/>
    </w:rPr>
  </w:style>
  <w:style w:type="paragraph" w:customStyle="1" w:styleId="infoblue">
    <w:name w:val="infoblue"/>
    <w:basedOn w:val="Normal"/>
    <w:semiHidden/>
    <w:pPr>
      <w:widowControl/>
      <w:spacing w:before="100" w:after="100" w:line="240" w:lineRule="auto"/>
    </w:pPr>
  </w:style>
  <w:style w:type="character" w:customStyle="1" w:styleId="Ttulo1CharChar">
    <w:name w:val="Título 1 Char Char"/>
    <w:rPr>
      <w:rFonts w:ascii="Arial" w:hAnsi="Arial"/>
      <w:b/>
      <w:bCs/>
      <w:caps/>
      <w:snapToGrid w:val="0"/>
      <w:sz w:val="24"/>
      <w:lang w:val="pt-BR" w:eastAsia="en-US" w:bidi="ar-SA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RUPTabela">
    <w:name w:val="RUP Tabela"/>
    <w:semiHidden/>
    <w:pPr>
      <w:spacing w:before="60" w:after="60"/>
    </w:pPr>
    <w:rPr>
      <w:rFonts w:ascii="Arial" w:hAnsi="Arial" w:cs="Arial"/>
      <w:lang w:val="es-ES_tradnl" w:eastAsia="pt-BR"/>
    </w:rPr>
  </w:style>
  <w:style w:type="paragraph" w:styleId="Corpodetexto3">
    <w:name w:val="Body Text 3"/>
    <w:basedOn w:val="Normal"/>
    <w:pPr>
      <w:spacing w:before="120" w:after="120"/>
      <w:ind w:left="709" w:right="709"/>
    </w:pPr>
    <w:rPr>
      <w:szCs w:val="16"/>
    </w:rPr>
  </w:style>
  <w:style w:type="paragraph" w:styleId="Corpodetexto2">
    <w:name w:val="Body Text 2"/>
    <w:basedOn w:val="Normal"/>
    <w:pPr>
      <w:spacing w:before="120" w:after="120"/>
      <w:ind w:left="567" w:right="567"/>
    </w:pPr>
  </w:style>
  <w:style w:type="paragraph" w:customStyle="1" w:styleId="RUPInstrues">
    <w:name w:val="RUP Instruções"/>
    <w:pPr>
      <w:spacing w:before="60" w:after="60"/>
      <w:jc w:val="both"/>
    </w:pPr>
    <w:rPr>
      <w:rFonts w:ascii="Arial" w:hAnsi="Arial" w:cs="Arial"/>
      <w:i/>
      <w:color w:val="0000FF"/>
      <w:sz w:val="18"/>
      <w:lang w:eastAsia="pt-BR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  <w:lang w:eastAsia="pt-BR"/>
    </w:rPr>
  </w:style>
  <w:style w:type="paragraph" w:customStyle="1" w:styleId="RUPNvel4">
    <w:name w:val="RUP Nível 4"/>
    <w:next w:val="RUPCorpo1"/>
    <w:pPr>
      <w:numPr>
        <w:ilvl w:val="3"/>
        <w:numId w:val="2"/>
      </w:numPr>
      <w:tabs>
        <w:tab w:val="clear" w:pos="2160"/>
        <w:tab w:val="left" w:pos="840"/>
      </w:tabs>
      <w:spacing w:before="120"/>
      <w:ind w:left="840" w:hanging="840"/>
      <w:jc w:val="both"/>
    </w:pPr>
    <w:rPr>
      <w:rFonts w:ascii="Arial" w:hAnsi="Arial"/>
      <w:noProof/>
      <w:lang w:eastAsia="pt-BR"/>
    </w:rPr>
  </w:style>
  <w:style w:type="paragraph" w:customStyle="1" w:styleId="RUPNvel1">
    <w:name w:val="RUP Nível 1"/>
    <w:next w:val="RUPNvel2"/>
    <w:pPr>
      <w:keepNext/>
      <w:numPr>
        <w:numId w:val="2"/>
      </w:numPr>
      <w:spacing w:before="240"/>
    </w:pPr>
    <w:rPr>
      <w:rFonts w:ascii="Arial" w:hAnsi="Arial"/>
      <w:b/>
      <w:i/>
      <w:caps/>
      <w:sz w:val="24"/>
      <w:lang w:eastAsia="pt-BR"/>
    </w:rPr>
  </w:style>
  <w:style w:type="paragraph" w:customStyle="1" w:styleId="RUPNvel2">
    <w:name w:val="RUP Nível 2"/>
    <w:next w:val="RUPNvel3"/>
    <w:pPr>
      <w:keepNext/>
      <w:numPr>
        <w:ilvl w:val="1"/>
        <w:numId w:val="2"/>
      </w:numPr>
      <w:spacing w:before="240"/>
      <w:jc w:val="both"/>
    </w:pPr>
    <w:rPr>
      <w:rFonts w:ascii="Arial" w:hAnsi="Arial"/>
      <w:b/>
      <w:i/>
      <w:noProof/>
      <w:lang w:eastAsia="pt-BR"/>
    </w:rPr>
  </w:style>
  <w:style w:type="paragraph" w:customStyle="1" w:styleId="RUPNvel3">
    <w:name w:val="RUP Nível 3"/>
    <w:next w:val="RUPCorpo1"/>
    <w:pPr>
      <w:numPr>
        <w:ilvl w:val="2"/>
        <w:numId w:val="2"/>
      </w:numPr>
      <w:tabs>
        <w:tab w:val="left" w:pos="720"/>
      </w:tabs>
      <w:spacing w:before="180"/>
      <w:jc w:val="both"/>
    </w:pPr>
    <w:rPr>
      <w:rFonts w:ascii="Arial" w:hAnsi="Arial"/>
      <w:noProof/>
      <w:lang w:eastAsia="pt-BR"/>
    </w:rPr>
  </w:style>
  <w:style w:type="paragraph" w:customStyle="1" w:styleId="RUPCorpo2">
    <w:name w:val="RUP Corpo 2"/>
    <w:pPr>
      <w:spacing w:before="120"/>
      <w:ind w:firstLine="567"/>
      <w:jc w:val="both"/>
    </w:pPr>
    <w:rPr>
      <w:rFonts w:ascii="Arial" w:hAnsi="Arial" w:cs="Arial"/>
      <w:lang w:eastAsia="pt-BR"/>
    </w:rPr>
  </w:style>
  <w:style w:type="character" w:customStyle="1" w:styleId="InfoBlueCharChar">
    <w:name w:val="InfoBlue Char Char"/>
    <w:rPr>
      <w:rFonts w:ascii="Arial" w:hAnsi="Arial"/>
      <w:i/>
      <w:iCs/>
      <w:snapToGrid w:val="0"/>
      <w:color w:val="0000FF"/>
      <w:sz w:val="22"/>
      <w:szCs w:val="22"/>
      <w:lang w:val="pt-BR" w:eastAsia="en-US" w:bidi="ar-SA"/>
    </w:rPr>
  </w:style>
  <w:style w:type="character" w:customStyle="1" w:styleId="Ttulo2Char">
    <w:name w:val="Título 2 Char"/>
    <w:rPr>
      <w:rFonts w:ascii="Arial" w:hAnsi="Arial"/>
      <w:b/>
      <w:snapToGrid w:val="0"/>
      <w:sz w:val="24"/>
      <w:lang w:val="pt-BR" w:eastAsia="en-US" w:bidi="ar-SA"/>
    </w:rPr>
  </w:style>
  <w:style w:type="paragraph" w:customStyle="1" w:styleId="InfoBlue0">
    <w:name w:val="InfoBlue"/>
    <w:basedOn w:val="Normal"/>
    <w:next w:val="Corpodetexto"/>
    <w:autoRedefine/>
    <w:rsid w:val="00187868"/>
    <w:pPr>
      <w:tabs>
        <w:tab w:val="left" w:pos="540"/>
        <w:tab w:val="left" w:pos="1260"/>
      </w:tabs>
      <w:spacing w:line="360" w:lineRule="auto"/>
      <w:ind w:left="540"/>
      <w:jc w:val="both"/>
    </w:pPr>
    <w:rPr>
      <w:i/>
      <w:iCs/>
      <w:sz w:val="20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5D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InfoBlueChar1">
    <w:name w:val="InfoBlue Char1"/>
    <w:rPr>
      <w:rFonts w:ascii="Arial" w:hAnsi="Arial"/>
      <w:i/>
      <w:iCs/>
      <w:snapToGrid w:val="0"/>
      <w:color w:val="0000FF"/>
      <w:szCs w:val="22"/>
      <w:lang w:val="pt-BR" w:eastAsia="en-US" w:bidi="ar-SA"/>
    </w:rPr>
  </w:style>
  <w:style w:type="character" w:customStyle="1" w:styleId="TextodebaloChar">
    <w:name w:val="Texto de balão Char"/>
    <w:link w:val="Textodebalo"/>
    <w:uiPriority w:val="99"/>
    <w:semiHidden/>
    <w:rsid w:val="00285D5D"/>
    <w:rPr>
      <w:rFonts w:ascii="Tahoma" w:hAnsi="Tahoma" w:cs="Tahoma"/>
      <w:noProof/>
      <w:snapToGrid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rFonts w:ascii="Arial" w:hAnsi="Arial"/>
      <w:noProof/>
      <w:snapToGrid w:val="0"/>
      <w:sz w:val="22"/>
    </w:rPr>
  </w:style>
  <w:style w:type="paragraph" w:styleId="Ttulo1">
    <w:name w:val="heading 1"/>
    <w:aliases w:val="Título 1 Char"/>
    <w:basedOn w:val="Tabletext"/>
    <w:next w:val="Corpodetexto"/>
    <w:qFormat/>
    <w:pPr>
      <w:keepNext/>
      <w:numPr>
        <w:numId w:val="1"/>
      </w:numPr>
      <w:tabs>
        <w:tab w:val="left" w:pos="425"/>
      </w:tabs>
      <w:spacing w:before="120" w:after="60"/>
      <w:outlineLvl w:val="0"/>
    </w:pPr>
    <w:rPr>
      <w:b/>
      <w:bCs/>
      <w:caps/>
      <w:sz w:val="24"/>
    </w:rPr>
  </w:style>
  <w:style w:type="paragraph" w:styleId="Ttulo2">
    <w:name w:val="heading 2"/>
    <w:basedOn w:val="Normal"/>
    <w:next w:val="Corpodetexto2"/>
    <w:qFormat/>
    <w:pPr>
      <w:numPr>
        <w:ilvl w:val="1"/>
        <w:numId w:val="1"/>
      </w:numPr>
      <w:spacing w:before="120" w:after="120"/>
      <w:outlineLvl w:val="1"/>
    </w:pPr>
    <w:rPr>
      <w:b/>
      <w:sz w:val="24"/>
    </w:rPr>
  </w:style>
  <w:style w:type="paragraph" w:styleId="Ttulo3">
    <w:name w:val="heading 3"/>
    <w:basedOn w:val="Normal"/>
    <w:next w:val="Corpodetexto3"/>
    <w:qFormat/>
    <w:pPr>
      <w:numPr>
        <w:ilvl w:val="2"/>
        <w:numId w:val="1"/>
      </w:numPr>
      <w:outlineLvl w:val="2"/>
    </w:pPr>
    <w:rPr>
      <w:b/>
      <w:bCs/>
      <w:iCs/>
      <w:sz w:val="24"/>
    </w:rPr>
  </w:style>
  <w:style w:type="paragraph" w:styleId="Ttulo4">
    <w:name w:val="heading 4"/>
    <w:basedOn w:val="Ttulo1"/>
    <w:next w:val="Normal"/>
    <w:qFormat/>
    <w:pPr>
      <w:numPr>
        <w:ilvl w:val="3"/>
      </w:numPr>
      <w:tabs>
        <w:tab w:val="clear" w:pos="425"/>
      </w:tabs>
      <w:spacing w:before="0" w:after="0"/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szCs w:val="22"/>
    </w:rPr>
  </w:style>
  <w:style w:type="paragraph" w:styleId="Ttulo6">
    <w:name w:val="heading 6"/>
    <w:basedOn w:val="Normal"/>
    <w:next w:val="Normal"/>
    <w:qFormat/>
    <w:pPr>
      <w:tabs>
        <w:tab w:val="num" w:pos="0"/>
      </w:tabs>
      <w:spacing w:before="240" w:after="60"/>
      <w:ind w:left="2880"/>
      <w:outlineLvl w:val="5"/>
    </w:pPr>
    <w:rPr>
      <w:i/>
      <w:iCs/>
      <w:szCs w:val="22"/>
    </w:rPr>
  </w:style>
  <w:style w:type="paragraph" w:styleId="Ttulo7">
    <w:name w:val="heading 7"/>
    <w:basedOn w:val="Normal"/>
    <w:next w:val="Normal"/>
    <w:qFormat/>
    <w:pPr>
      <w:tabs>
        <w:tab w:val="num" w:pos="0"/>
      </w:tabs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semiHidden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autoRedefine/>
    <w:semiHidden/>
    <w:pPr>
      <w:ind w:left="220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autoRedefine/>
    <w:semiHidden/>
    <w:pPr>
      <w:ind w:left="440"/>
    </w:pPr>
    <w:rPr>
      <w:rFonts w:ascii="Times New Roman" w:hAnsi="Times New Roman"/>
      <w:i/>
      <w:iCs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semiHidden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semiHidden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semiHidden/>
    <w:pPr>
      <w:keepLines/>
      <w:spacing w:after="120"/>
    </w:pPr>
  </w:style>
  <w:style w:type="paragraph" w:styleId="Corpodetexto">
    <w:name w:val="Body Text"/>
    <w:basedOn w:val="Normal"/>
    <w:pPr>
      <w:keepLines/>
      <w:spacing w:before="120" w:after="120"/>
      <w:ind w:left="425" w:right="425"/>
    </w:pPr>
  </w:style>
  <w:style w:type="paragraph" w:styleId="Sumrio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paragraph" w:customStyle="1" w:styleId="Bullet1">
    <w:name w:val="Bullet1"/>
    <w:basedOn w:val="Normal"/>
    <w:semiHidden/>
    <w:pPr>
      <w:ind w:left="720" w:hanging="432"/>
    </w:pPr>
  </w:style>
  <w:style w:type="paragraph" w:customStyle="1" w:styleId="Bullet2">
    <w:name w:val="Bullet2"/>
    <w:basedOn w:val="Normal"/>
    <w:semiHidden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semiHidden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Normal"/>
    <w:semiHidden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semiHidden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semiHidden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Char">
    <w:name w:val="InfoBlue Char"/>
    <w:basedOn w:val="Normal"/>
    <w:next w:val="Corpodetexto"/>
    <w:autoRedefine/>
    <w:pPr>
      <w:tabs>
        <w:tab w:val="left" w:pos="540"/>
        <w:tab w:val="left" w:pos="1260"/>
      </w:tabs>
      <w:spacing w:line="240" w:lineRule="auto"/>
      <w:ind w:left="425"/>
      <w:jc w:val="both"/>
    </w:pPr>
    <w:rPr>
      <w:i/>
      <w:iCs/>
      <w:color w:val="0000FF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semiHidden/>
  </w:style>
  <w:style w:type="character" w:customStyle="1" w:styleId="tw4winExternal">
    <w:name w:val="tw4winExternal"/>
    <w:semiHidden/>
    <w:rPr>
      <w:rFonts w:ascii="Courier New" w:hAnsi="Courier New"/>
      <w:noProof/>
      <w:color w:val="808080"/>
    </w:rPr>
  </w:style>
  <w:style w:type="character" w:customStyle="1" w:styleId="tw4winInternal">
    <w:name w:val="tw4winInternal"/>
    <w:semiHidden/>
    <w:rPr>
      <w:rFonts w:ascii="Courier New" w:hAnsi="Courier New"/>
      <w:noProof/>
      <w:color w:val="FF0000"/>
    </w:rPr>
  </w:style>
  <w:style w:type="character" w:customStyle="1" w:styleId="tw4winMark">
    <w:name w:val="tw4winMark"/>
    <w:semiHidden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semiHidden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semiHidden/>
    <w:rPr>
      <w:color w:val="0000FF"/>
    </w:rPr>
  </w:style>
  <w:style w:type="character" w:customStyle="1" w:styleId="tw4winPopup">
    <w:name w:val="tw4winPopup"/>
    <w:semiHidden/>
    <w:rPr>
      <w:rFonts w:ascii="Courier New" w:hAnsi="Courier New"/>
      <w:noProof/>
      <w:color w:val="008000"/>
    </w:rPr>
  </w:style>
  <w:style w:type="character" w:customStyle="1" w:styleId="tw4winJump">
    <w:name w:val="tw4winJump"/>
    <w:semiHidden/>
    <w:rPr>
      <w:rFonts w:ascii="Courier New" w:hAnsi="Courier New"/>
      <w:noProof/>
      <w:color w:val="008080"/>
    </w:rPr>
  </w:style>
  <w:style w:type="character" w:customStyle="1" w:styleId="DONOTTRANSLATE">
    <w:name w:val="DO_NOT_TRANSLATE"/>
    <w:semiHidden/>
    <w:rPr>
      <w:rFonts w:ascii="Courier New" w:hAnsi="Courier New"/>
      <w:noProof/>
      <w:color w:val="800000"/>
    </w:rPr>
  </w:style>
  <w:style w:type="paragraph" w:customStyle="1" w:styleId="tabletext0">
    <w:name w:val="tabletext"/>
    <w:basedOn w:val="Normal"/>
    <w:semiHidden/>
    <w:pPr>
      <w:widowControl/>
      <w:autoSpaceDE/>
      <w:autoSpaceDN/>
      <w:spacing w:after="120"/>
    </w:pPr>
    <w:rPr>
      <w:snapToGrid/>
    </w:rPr>
  </w:style>
  <w:style w:type="paragraph" w:customStyle="1" w:styleId="infoblue">
    <w:name w:val="infoblue"/>
    <w:basedOn w:val="Normal"/>
    <w:semiHidden/>
    <w:pPr>
      <w:widowControl/>
      <w:spacing w:before="100" w:after="100" w:line="240" w:lineRule="auto"/>
    </w:pPr>
  </w:style>
  <w:style w:type="character" w:customStyle="1" w:styleId="Ttulo1CharChar">
    <w:name w:val="Título 1 Char Char"/>
    <w:rPr>
      <w:rFonts w:ascii="Arial" w:hAnsi="Arial"/>
      <w:b/>
      <w:bCs/>
      <w:caps/>
      <w:snapToGrid w:val="0"/>
      <w:sz w:val="24"/>
      <w:lang w:val="pt-BR" w:eastAsia="en-US" w:bidi="ar-SA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RUPTabela">
    <w:name w:val="RUP Tabela"/>
    <w:semiHidden/>
    <w:pPr>
      <w:spacing w:before="60" w:after="60"/>
    </w:pPr>
    <w:rPr>
      <w:rFonts w:ascii="Arial" w:hAnsi="Arial" w:cs="Arial"/>
      <w:lang w:val="es-ES_tradnl" w:eastAsia="pt-BR"/>
    </w:rPr>
  </w:style>
  <w:style w:type="paragraph" w:styleId="Corpodetexto3">
    <w:name w:val="Body Text 3"/>
    <w:basedOn w:val="Normal"/>
    <w:pPr>
      <w:spacing w:before="120" w:after="120"/>
      <w:ind w:left="709" w:right="709"/>
    </w:pPr>
    <w:rPr>
      <w:szCs w:val="16"/>
    </w:rPr>
  </w:style>
  <w:style w:type="paragraph" w:styleId="Corpodetexto2">
    <w:name w:val="Body Text 2"/>
    <w:basedOn w:val="Normal"/>
    <w:pPr>
      <w:spacing w:before="120" w:after="120"/>
      <w:ind w:left="567" w:right="567"/>
    </w:pPr>
  </w:style>
  <w:style w:type="paragraph" w:customStyle="1" w:styleId="RUPInstrues">
    <w:name w:val="RUP Instruções"/>
    <w:pPr>
      <w:spacing w:before="60" w:after="60"/>
      <w:jc w:val="both"/>
    </w:pPr>
    <w:rPr>
      <w:rFonts w:ascii="Arial" w:hAnsi="Arial" w:cs="Arial"/>
      <w:i/>
      <w:color w:val="0000FF"/>
      <w:sz w:val="18"/>
      <w:lang w:eastAsia="pt-BR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  <w:lang w:eastAsia="pt-BR"/>
    </w:rPr>
  </w:style>
  <w:style w:type="paragraph" w:customStyle="1" w:styleId="RUPNvel4">
    <w:name w:val="RUP Nível 4"/>
    <w:next w:val="RUPCorpo1"/>
    <w:pPr>
      <w:numPr>
        <w:ilvl w:val="3"/>
        <w:numId w:val="2"/>
      </w:numPr>
      <w:tabs>
        <w:tab w:val="clear" w:pos="2160"/>
        <w:tab w:val="left" w:pos="840"/>
      </w:tabs>
      <w:spacing w:before="120"/>
      <w:ind w:left="840" w:hanging="840"/>
      <w:jc w:val="both"/>
    </w:pPr>
    <w:rPr>
      <w:rFonts w:ascii="Arial" w:hAnsi="Arial"/>
      <w:noProof/>
      <w:lang w:eastAsia="pt-BR"/>
    </w:rPr>
  </w:style>
  <w:style w:type="paragraph" w:customStyle="1" w:styleId="RUPNvel1">
    <w:name w:val="RUP Nível 1"/>
    <w:next w:val="RUPNvel2"/>
    <w:pPr>
      <w:keepNext/>
      <w:numPr>
        <w:numId w:val="2"/>
      </w:numPr>
      <w:spacing w:before="240"/>
    </w:pPr>
    <w:rPr>
      <w:rFonts w:ascii="Arial" w:hAnsi="Arial"/>
      <w:b/>
      <w:i/>
      <w:caps/>
      <w:sz w:val="24"/>
      <w:lang w:eastAsia="pt-BR"/>
    </w:rPr>
  </w:style>
  <w:style w:type="paragraph" w:customStyle="1" w:styleId="RUPNvel2">
    <w:name w:val="RUP Nível 2"/>
    <w:next w:val="RUPNvel3"/>
    <w:pPr>
      <w:keepNext/>
      <w:numPr>
        <w:ilvl w:val="1"/>
        <w:numId w:val="2"/>
      </w:numPr>
      <w:spacing w:before="240"/>
      <w:jc w:val="both"/>
    </w:pPr>
    <w:rPr>
      <w:rFonts w:ascii="Arial" w:hAnsi="Arial"/>
      <w:b/>
      <w:i/>
      <w:noProof/>
      <w:lang w:eastAsia="pt-BR"/>
    </w:rPr>
  </w:style>
  <w:style w:type="paragraph" w:customStyle="1" w:styleId="RUPNvel3">
    <w:name w:val="RUP Nível 3"/>
    <w:next w:val="RUPCorpo1"/>
    <w:pPr>
      <w:numPr>
        <w:ilvl w:val="2"/>
        <w:numId w:val="2"/>
      </w:numPr>
      <w:tabs>
        <w:tab w:val="left" w:pos="720"/>
      </w:tabs>
      <w:spacing w:before="180"/>
      <w:jc w:val="both"/>
    </w:pPr>
    <w:rPr>
      <w:rFonts w:ascii="Arial" w:hAnsi="Arial"/>
      <w:noProof/>
      <w:lang w:eastAsia="pt-BR"/>
    </w:rPr>
  </w:style>
  <w:style w:type="paragraph" w:customStyle="1" w:styleId="RUPCorpo2">
    <w:name w:val="RUP Corpo 2"/>
    <w:pPr>
      <w:spacing w:before="120"/>
      <w:ind w:firstLine="567"/>
      <w:jc w:val="both"/>
    </w:pPr>
    <w:rPr>
      <w:rFonts w:ascii="Arial" w:hAnsi="Arial" w:cs="Arial"/>
      <w:lang w:eastAsia="pt-BR"/>
    </w:rPr>
  </w:style>
  <w:style w:type="character" w:customStyle="1" w:styleId="InfoBlueCharChar">
    <w:name w:val="InfoBlue Char Char"/>
    <w:rPr>
      <w:rFonts w:ascii="Arial" w:hAnsi="Arial"/>
      <w:i/>
      <w:iCs/>
      <w:snapToGrid w:val="0"/>
      <w:color w:val="0000FF"/>
      <w:sz w:val="22"/>
      <w:szCs w:val="22"/>
      <w:lang w:val="pt-BR" w:eastAsia="en-US" w:bidi="ar-SA"/>
    </w:rPr>
  </w:style>
  <w:style w:type="character" w:customStyle="1" w:styleId="Ttulo2Char">
    <w:name w:val="Título 2 Char"/>
    <w:rPr>
      <w:rFonts w:ascii="Arial" w:hAnsi="Arial"/>
      <w:b/>
      <w:snapToGrid w:val="0"/>
      <w:sz w:val="24"/>
      <w:lang w:val="pt-BR" w:eastAsia="en-US" w:bidi="ar-SA"/>
    </w:rPr>
  </w:style>
  <w:style w:type="paragraph" w:customStyle="1" w:styleId="InfoBlue0">
    <w:name w:val="InfoBlue"/>
    <w:basedOn w:val="Normal"/>
    <w:next w:val="Corpodetexto"/>
    <w:autoRedefine/>
    <w:rsid w:val="00187868"/>
    <w:pPr>
      <w:tabs>
        <w:tab w:val="left" w:pos="540"/>
        <w:tab w:val="left" w:pos="1260"/>
      </w:tabs>
      <w:spacing w:line="360" w:lineRule="auto"/>
      <w:ind w:left="540"/>
      <w:jc w:val="both"/>
    </w:pPr>
    <w:rPr>
      <w:i/>
      <w:iCs/>
      <w:sz w:val="20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5D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InfoBlueChar1">
    <w:name w:val="InfoBlue Char1"/>
    <w:rPr>
      <w:rFonts w:ascii="Arial" w:hAnsi="Arial"/>
      <w:i/>
      <w:iCs/>
      <w:snapToGrid w:val="0"/>
      <w:color w:val="0000FF"/>
      <w:szCs w:val="22"/>
      <w:lang w:val="pt-BR" w:eastAsia="en-US" w:bidi="ar-SA"/>
    </w:rPr>
  </w:style>
  <w:style w:type="character" w:customStyle="1" w:styleId="TextodebaloChar">
    <w:name w:val="Texto de balão Char"/>
    <w:link w:val="Textodebalo"/>
    <w:uiPriority w:val="99"/>
    <w:semiHidden/>
    <w:rsid w:val="00285D5D"/>
    <w:rPr>
      <w:rFonts w:ascii="Tahoma" w:hAnsi="Tahoma" w:cs="Tahoma"/>
      <w:noProof/>
      <w:snapToGrid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projetos_comp_acti_telefonia\2_Requisitos\SiglaDoProjeto_DocVisa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726B6D-0711-440A-AA1E-7FDF747A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SiglaDoProjeto_DocVisao</Template>
  <TotalTime>9</TotalTime>
  <Pages>13</Pages>
  <Words>2076</Words>
  <Characters>11213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SiglaDoProjetoVISVersao.doc</vt:lpstr>
      <vt:lpstr>SiglaDoProjetoVISVersao.doc</vt:lpstr>
    </vt:vector>
  </TitlesOfParts>
  <Manager>Gerente</Manager>
  <Company>Sistema CNI/ ACTI/GSN</Company>
  <LinksUpToDate>false</LinksUpToDate>
  <CharactersWithSpaces>13263</CharactersWithSpaces>
  <SharedDoc>false</SharedDoc>
  <HLinks>
    <vt:vector size="210" baseType="variant"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_Toc125771396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_Toc125771395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_Toc125771394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_Toc125771393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_Toc125771392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_Toc125771391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_Toc125771390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_Toc125771389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_Toc125771388</vt:lpwstr>
      </vt:variant>
      <vt:variant>
        <vt:i4>1769520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_Toc125771387</vt:lpwstr>
      </vt:variant>
      <vt:variant>
        <vt:i4>1769520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_Toc125771386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_Toc125771385</vt:lpwstr>
      </vt:variant>
      <vt:variant>
        <vt:i4>1769520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_Toc125771384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_Toc125771383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_Toc125771382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_Toc125771381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_Toc125771380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_Toc125771379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_Toc125771378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_Toc125771377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_Toc125771376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_Toc125771375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_Toc125771374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_Toc125771373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_Toc125771372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_Toc125771371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_Toc125771370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_Toc125771369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_Toc125771368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_Toc125771367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_Toc125771366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_Toc125771365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_Toc125771364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_Toc125771363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_Toc125771362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SiglaDoProjetoVISVersao.doc</dc:title>
  <dc:subject>Projeto</dc:subject>
  <dc:creator>fduarte</dc:creator>
  <cp:lastModifiedBy>Rafael Andrade</cp:lastModifiedBy>
  <cp:revision>4</cp:revision>
  <cp:lastPrinted>2013-04-10T20:10:00Z</cp:lastPrinted>
  <dcterms:created xsi:type="dcterms:W3CDTF">2013-04-10T19:00:00Z</dcterms:created>
  <dcterms:modified xsi:type="dcterms:W3CDTF">2013-04-10T20:12:00Z</dcterms:modified>
  <cp:category>Restrito</cp:category>
</cp:coreProperties>
</file>